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F24D" w14:textId="5CA5018C" w:rsidR="00AD78C6" w:rsidRDefault="00DA1DAE" w:rsidP="00083BD6">
      <w:pPr>
        <w:pStyle w:val="Titre1"/>
        <w:jc w:val="center"/>
      </w:pPr>
      <w:r w:rsidRPr="00DA1DAE">
        <w:rPr>
          <w:noProof/>
        </w:rPr>
        <w:drawing>
          <wp:inline distT="0" distB="0" distL="0" distR="0" wp14:anchorId="6B8C7F9C" wp14:editId="60CC54F2">
            <wp:extent cx="2714625" cy="542925"/>
            <wp:effectExtent l="0" t="0" r="0" b="9525"/>
            <wp:docPr id="3" name="Image 3" descr="Comele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ele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2BDE" w14:textId="025E4C40" w:rsidR="00083BD6" w:rsidRPr="00225949" w:rsidRDefault="00225949" w:rsidP="00083BD6">
      <w:pPr>
        <w:pStyle w:val="Titre1"/>
        <w:jc w:val="center"/>
      </w:pPr>
      <w:r>
        <w:t xml:space="preserve">PROJET </w:t>
      </w:r>
      <w:r w:rsidR="00DA1DAE">
        <w:t>Web-Symfony</w:t>
      </w:r>
      <w:r w:rsidR="00083BD6">
        <w:br/>
      </w:r>
      <w:r w:rsidR="00DA1DAE">
        <w:t>Création d’un site pour une entreprise</w:t>
      </w:r>
    </w:p>
    <w:tbl>
      <w:tblPr>
        <w:tblW w:w="9265" w:type="dxa"/>
        <w:tblInd w:w="28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868"/>
        <w:gridCol w:w="7397"/>
      </w:tblGrid>
      <w:tr w:rsidR="00083BD6" w14:paraId="669354CF" w14:textId="77777777" w:rsidTr="606B8AB6">
        <w:trPr>
          <w:trHeight w:val="225"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6699CC"/>
            <w:vAlign w:val="center"/>
          </w:tcPr>
          <w:p w14:paraId="3933D0D2" w14:textId="77777777" w:rsidR="00083BD6" w:rsidRDefault="00083BD6" w:rsidP="00500E16">
            <w:pPr>
              <w:snapToGrid w:val="0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Propriétés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6699CC"/>
            <w:vAlign w:val="center"/>
          </w:tcPr>
          <w:p w14:paraId="13DED4B8" w14:textId="77777777" w:rsidR="00083BD6" w:rsidRDefault="00083BD6" w:rsidP="00500E16">
            <w:pPr>
              <w:snapToGrid w:val="0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Description</w:t>
            </w:r>
          </w:p>
        </w:tc>
      </w:tr>
      <w:tr w:rsidR="00083BD6" w14:paraId="506F9B97" w14:textId="77777777" w:rsidTr="606B8AB6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3D296B5B" w14:textId="77777777" w:rsidR="00083BD6" w:rsidRDefault="00083BD6" w:rsidP="00500E16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Intitulé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90859F2" w14:textId="72D16F04" w:rsidR="00083BD6" w:rsidRDefault="00083BD6" w:rsidP="00225949">
            <w:pPr>
              <w:snapToGri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Développement </w:t>
            </w:r>
            <w:r w:rsidR="00225949">
              <w:rPr>
                <w:rFonts w:ascii="Calibri" w:hAnsi="Calibri" w:cs="Calibri"/>
              </w:rPr>
              <w:t>d'un</w:t>
            </w:r>
            <w:r w:rsidR="00DA1DAE">
              <w:rPr>
                <w:rFonts w:ascii="Calibri" w:hAnsi="Calibri" w:cs="Calibri"/>
              </w:rPr>
              <w:t xml:space="preserve"> site web en utilisant le </w:t>
            </w:r>
            <w:r w:rsidR="00144819">
              <w:rPr>
                <w:rFonts w:ascii="Calibri" w:hAnsi="Calibri" w:cs="Calibri"/>
              </w:rPr>
              <w:t>Framework</w:t>
            </w:r>
            <w:r w:rsidR="00DA1DAE">
              <w:rPr>
                <w:rFonts w:ascii="Calibri" w:hAnsi="Calibri" w:cs="Calibri"/>
              </w:rPr>
              <w:t xml:space="preserve"> </w:t>
            </w:r>
            <w:r w:rsidR="00144819">
              <w:rPr>
                <w:rFonts w:ascii="Calibri" w:hAnsi="Calibri" w:cs="Calibri"/>
              </w:rPr>
              <w:t>Symfony</w:t>
            </w:r>
            <w:r w:rsidR="00DA1DAE">
              <w:rPr>
                <w:rFonts w:ascii="Calibri" w:hAnsi="Calibri" w:cs="Calibri"/>
              </w:rPr>
              <w:t xml:space="preserve"> 5</w:t>
            </w:r>
          </w:p>
        </w:tc>
      </w:tr>
      <w:tr w:rsidR="00083BD6" w14:paraId="208AFFE1" w14:textId="77777777" w:rsidTr="606B8AB6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64B0C14D" w14:textId="77777777" w:rsidR="00083BD6" w:rsidRDefault="00083BD6" w:rsidP="00500E16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Présentation</w:t>
            </w:r>
            <w:r>
              <w:rPr>
                <w:b/>
                <w:bCs/>
                <w:color w:val="990033"/>
                <w:sz w:val="18"/>
                <w:szCs w:val="18"/>
              </w:rPr>
              <w:br/>
              <w:t>Rapide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BF491D1" w14:textId="4EEF3749" w:rsidR="00083BD6" w:rsidRDefault="00083BD6" w:rsidP="00083BD6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s'appuyant sur</w:t>
            </w:r>
            <w:r w:rsidR="00225949">
              <w:rPr>
                <w:rFonts w:ascii="Calibri" w:hAnsi="Calibri" w:cs="Calibri"/>
              </w:rPr>
              <w:t xml:space="preserve"> un cahier des charges, développement et mise en production d'un</w:t>
            </w:r>
            <w:r w:rsidR="00DA1DAE">
              <w:rPr>
                <w:rFonts w:ascii="Calibri" w:hAnsi="Calibri" w:cs="Calibri"/>
              </w:rPr>
              <w:t xml:space="preserve"> site en utilisant le </w:t>
            </w:r>
            <w:r w:rsidR="00144819">
              <w:rPr>
                <w:rFonts w:ascii="Calibri" w:hAnsi="Calibri" w:cs="Calibri"/>
              </w:rPr>
              <w:t>Framework</w:t>
            </w:r>
            <w:r w:rsidR="00DA1DAE">
              <w:rPr>
                <w:rFonts w:ascii="Calibri" w:hAnsi="Calibri" w:cs="Calibri"/>
              </w:rPr>
              <w:t xml:space="preserve"> </w:t>
            </w:r>
            <w:r w:rsidR="00144819">
              <w:rPr>
                <w:rFonts w:ascii="Calibri" w:hAnsi="Calibri" w:cs="Calibri"/>
              </w:rPr>
              <w:t>Symfony</w:t>
            </w:r>
            <w:r w:rsidR="00414F3F">
              <w:rPr>
                <w:rFonts w:ascii="Calibri" w:hAnsi="Calibri" w:cs="Calibri"/>
              </w:rPr>
              <w:t xml:space="preserve"> 5</w:t>
            </w:r>
            <w:r w:rsidR="00DA1DAE">
              <w:rPr>
                <w:rFonts w:ascii="Calibri" w:hAnsi="Calibri" w:cs="Calibri"/>
              </w:rPr>
              <w:t>,</w:t>
            </w:r>
            <w:r w:rsidR="00225949">
              <w:rPr>
                <w:rFonts w:ascii="Calibri" w:hAnsi="Calibri" w:cs="Calibri"/>
              </w:rPr>
              <w:t xml:space="preserve"> utilisant un</w:t>
            </w:r>
            <w:r w:rsidR="00DA1DAE">
              <w:rPr>
                <w:rFonts w:ascii="Calibri" w:hAnsi="Calibri" w:cs="Calibri"/>
              </w:rPr>
              <w:t xml:space="preserve"> ORM </w:t>
            </w:r>
            <w:r w:rsidR="00225949">
              <w:rPr>
                <w:rFonts w:ascii="Calibri" w:hAnsi="Calibri" w:cs="Calibri"/>
              </w:rPr>
              <w:t xml:space="preserve">pour l'enregistrement des </w:t>
            </w:r>
            <w:r w:rsidR="00DA1DAE">
              <w:rPr>
                <w:rFonts w:ascii="Calibri" w:hAnsi="Calibri" w:cs="Calibri"/>
              </w:rPr>
              <w:t>donnée</w:t>
            </w:r>
            <w:r w:rsidR="00144819">
              <w:rPr>
                <w:rFonts w:ascii="Calibri" w:hAnsi="Calibri" w:cs="Calibri"/>
              </w:rPr>
              <w:t>s</w:t>
            </w:r>
            <w:r w:rsidR="00DA1DAE">
              <w:rPr>
                <w:rFonts w:ascii="Calibri" w:hAnsi="Calibri" w:cs="Calibri"/>
              </w:rPr>
              <w:t xml:space="preserve"> dans une BDD.</w:t>
            </w:r>
          </w:p>
        </w:tc>
      </w:tr>
      <w:tr w:rsidR="00083BD6" w14:paraId="70A99988" w14:textId="77777777" w:rsidTr="606B8AB6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0F872572" w14:textId="77777777" w:rsidR="00083BD6" w:rsidRDefault="00083BD6" w:rsidP="00500E16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Positionnement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EB43D90" w14:textId="77777777" w:rsidR="00083BD6" w:rsidRDefault="00BF5F49" w:rsidP="00500E16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3A06D814" wp14:editId="339C505B">
                  <wp:extent cx="4533900" cy="281305"/>
                  <wp:effectExtent l="0" t="0" r="0" b="444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28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AA8B29" w14:textId="77777777" w:rsidR="00083BD6" w:rsidRDefault="00083BD6" w:rsidP="002B4356">
            <w:pPr>
              <w:tabs>
                <w:tab w:val="left" w:pos="2153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 w:rsidR="00225949">
              <w:rPr>
                <w:rFonts w:ascii="Calibri" w:hAnsi="Calibri" w:cs="Calibri"/>
              </w:rPr>
              <w:t xml:space="preserve">                                            </w:t>
            </w:r>
            <w:r>
              <w:rPr>
                <w:rFonts w:ascii="Calibri" w:hAnsi="Calibri" w:cs="Calibri"/>
              </w:rPr>
              <w:t>&gt;&gt;&gt;&gt;</w:t>
            </w:r>
          </w:p>
        </w:tc>
      </w:tr>
      <w:tr w:rsidR="00083BD6" w14:paraId="09D37F27" w14:textId="77777777" w:rsidTr="606B8AB6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3573D724" w14:textId="77777777" w:rsidR="00083BD6" w:rsidRDefault="00083BD6" w:rsidP="00500E16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Durée estimée</w:t>
            </w:r>
            <w:r>
              <w:rPr>
                <w:b/>
                <w:bCs/>
                <w:color w:val="990033"/>
                <w:sz w:val="18"/>
                <w:szCs w:val="18"/>
              </w:rPr>
              <w:br/>
              <w:t>en heures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D8374C4" w14:textId="02413BB7" w:rsidR="00414F3F" w:rsidRPr="00414F3F" w:rsidRDefault="00414F3F" w:rsidP="00414F3F">
            <w:pPr>
              <w:snapToGrid w:val="0"/>
              <w:rPr>
                <w:rFonts w:ascii="Calibri" w:hAnsi="Calibri" w:cs="Calibri"/>
              </w:rPr>
            </w:pPr>
            <w:r w:rsidRPr="606B8AB6">
              <w:rPr>
                <w:rFonts w:ascii="Calibri" w:hAnsi="Calibri" w:cs="Calibri"/>
              </w:rPr>
              <w:t>1</w:t>
            </w:r>
            <w:r w:rsidR="09AC10A0" w:rsidRPr="606B8AB6">
              <w:rPr>
                <w:rFonts w:ascii="Calibri" w:hAnsi="Calibri" w:cs="Calibri"/>
              </w:rPr>
              <w:t>6</w:t>
            </w:r>
            <w:r w:rsidRPr="606B8AB6">
              <w:rPr>
                <w:rFonts w:ascii="Calibri" w:hAnsi="Calibri" w:cs="Calibri"/>
              </w:rPr>
              <w:t xml:space="preserve"> heures soit </w:t>
            </w:r>
            <w:r w:rsidR="3EE914AF" w:rsidRPr="606B8AB6">
              <w:rPr>
                <w:rFonts w:ascii="Calibri" w:hAnsi="Calibri" w:cs="Calibri"/>
              </w:rPr>
              <w:t>4</w:t>
            </w:r>
            <w:r w:rsidRPr="606B8AB6">
              <w:rPr>
                <w:rFonts w:ascii="Calibri" w:hAnsi="Calibri" w:cs="Calibri"/>
              </w:rPr>
              <w:t xml:space="preserve"> séances de 4 heures entre le </w:t>
            </w:r>
            <w:r w:rsidR="26521581" w:rsidRPr="606B8AB6">
              <w:rPr>
                <w:rFonts w:ascii="Calibri" w:hAnsi="Calibri" w:cs="Calibri"/>
              </w:rPr>
              <w:t>16</w:t>
            </w:r>
            <w:r w:rsidRPr="606B8AB6">
              <w:rPr>
                <w:rFonts w:ascii="Calibri" w:hAnsi="Calibri" w:cs="Calibri"/>
              </w:rPr>
              <w:t>/09/202</w:t>
            </w:r>
            <w:r w:rsidR="5C3FA0C6" w:rsidRPr="606B8AB6">
              <w:rPr>
                <w:rFonts w:ascii="Calibri" w:hAnsi="Calibri" w:cs="Calibri"/>
              </w:rPr>
              <w:t>2</w:t>
            </w:r>
            <w:r w:rsidRPr="606B8AB6">
              <w:rPr>
                <w:rFonts w:ascii="Calibri" w:hAnsi="Calibri" w:cs="Calibri"/>
              </w:rPr>
              <w:t xml:space="preserve"> et le 0</w:t>
            </w:r>
            <w:r w:rsidR="75477DDE" w:rsidRPr="606B8AB6">
              <w:rPr>
                <w:rFonts w:ascii="Calibri" w:hAnsi="Calibri" w:cs="Calibri"/>
              </w:rPr>
              <w:t>7</w:t>
            </w:r>
            <w:r w:rsidRPr="606B8AB6">
              <w:rPr>
                <w:rFonts w:ascii="Calibri" w:hAnsi="Calibri" w:cs="Calibri"/>
              </w:rPr>
              <w:t>/10/202</w:t>
            </w:r>
            <w:r w:rsidR="583B6168" w:rsidRPr="606B8AB6">
              <w:rPr>
                <w:rFonts w:ascii="Calibri" w:hAnsi="Calibri" w:cs="Calibri"/>
              </w:rPr>
              <w:t>2</w:t>
            </w:r>
            <w:r w:rsidRPr="606B8AB6">
              <w:rPr>
                <w:rFonts w:ascii="Calibri" w:hAnsi="Calibri" w:cs="Calibri"/>
              </w:rPr>
              <w:t xml:space="preserve"> inclus</w:t>
            </w:r>
          </w:p>
          <w:p w14:paraId="381146BC" w14:textId="24C25E33" w:rsidR="00083BD6" w:rsidRDefault="00414F3F" w:rsidP="00414F3F">
            <w:pPr>
              <w:snapToGrid w:val="0"/>
              <w:rPr>
                <w:rFonts w:ascii="Calibri" w:hAnsi="Calibri" w:cs="Calibri"/>
              </w:rPr>
            </w:pPr>
            <w:r w:rsidRPr="606B8AB6">
              <w:rPr>
                <w:rFonts w:ascii="Calibri" w:hAnsi="Calibri" w:cs="Calibri"/>
              </w:rPr>
              <w:t>Livraison du projet : le 1</w:t>
            </w:r>
            <w:r w:rsidR="57018D5D" w:rsidRPr="606B8AB6">
              <w:rPr>
                <w:rFonts w:ascii="Calibri" w:hAnsi="Calibri" w:cs="Calibri"/>
              </w:rPr>
              <w:t>2</w:t>
            </w:r>
            <w:r w:rsidRPr="606B8AB6">
              <w:rPr>
                <w:rFonts w:ascii="Calibri" w:hAnsi="Calibri" w:cs="Calibri"/>
              </w:rPr>
              <w:t>/10/202</w:t>
            </w:r>
            <w:r w:rsidR="60E2EB1D" w:rsidRPr="606B8AB6">
              <w:rPr>
                <w:rFonts w:ascii="Calibri" w:hAnsi="Calibri" w:cs="Calibri"/>
              </w:rPr>
              <w:t>2</w:t>
            </w:r>
            <w:r w:rsidRPr="606B8AB6">
              <w:rPr>
                <w:rFonts w:ascii="Calibri" w:hAnsi="Calibri" w:cs="Calibri"/>
              </w:rPr>
              <w:t xml:space="preserve"> à </w:t>
            </w:r>
            <w:r w:rsidR="6F1A060B" w:rsidRPr="606B8AB6">
              <w:rPr>
                <w:rFonts w:ascii="Calibri" w:hAnsi="Calibri" w:cs="Calibri"/>
              </w:rPr>
              <w:t>20h00</w:t>
            </w:r>
          </w:p>
        </w:tc>
      </w:tr>
      <w:tr w:rsidR="00083BD6" w14:paraId="23FC9F3C" w14:textId="77777777" w:rsidTr="606B8AB6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11C1C161" w14:textId="77777777" w:rsidR="00083BD6" w:rsidRDefault="00083BD6" w:rsidP="00500E16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Savoir-faire SI mobilisés en priorité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1246148" w14:textId="77777777" w:rsidR="00083BD6" w:rsidRDefault="00083BD6" w:rsidP="00500E16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Les savoir-faire de la phase d'étude du projet, auxquels s'ajoutent :</w:t>
            </w:r>
          </w:p>
          <w:p w14:paraId="65EBDF83" w14:textId="5AE9A4F8" w:rsidR="00625055" w:rsidRPr="00414F3F" w:rsidRDefault="00625055" w:rsidP="00414F3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Calibri" w:hAnsi="Calibri" w:cs="Calibri"/>
              </w:rPr>
            </w:pPr>
            <w:r w:rsidRPr="00414F3F">
              <w:rPr>
                <w:rFonts w:ascii="Calibri" w:hAnsi="Calibri" w:cs="Calibri"/>
              </w:rPr>
              <w:t>Extraire et modifier les données d’une base de données</w:t>
            </w:r>
          </w:p>
          <w:p w14:paraId="24EA98CE" w14:textId="32A9B6CF" w:rsidR="00625055" w:rsidRPr="00414F3F" w:rsidRDefault="00625055" w:rsidP="00414F3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Calibri" w:hAnsi="Calibri" w:cs="Calibri"/>
              </w:rPr>
            </w:pPr>
            <w:r w:rsidRPr="00414F3F">
              <w:rPr>
                <w:rFonts w:ascii="Calibri" w:hAnsi="Calibri" w:cs="Calibri"/>
              </w:rPr>
              <w:t>Implémenter une base de données</w:t>
            </w:r>
          </w:p>
          <w:p w14:paraId="56F4E61C" w14:textId="7C46284D" w:rsidR="00625055" w:rsidRPr="00414F3F" w:rsidRDefault="00625055" w:rsidP="00414F3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Calibri" w:hAnsi="Calibri" w:cs="Calibri"/>
              </w:rPr>
            </w:pPr>
            <w:r w:rsidRPr="00414F3F">
              <w:rPr>
                <w:rFonts w:ascii="Calibri" w:hAnsi="Calibri" w:cs="Calibri"/>
              </w:rPr>
              <w:t>Programmer à l’aide d’un langage de programmation structurée</w:t>
            </w:r>
          </w:p>
          <w:p w14:paraId="0C2CA0C2" w14:textId="40E9742E" w:rsidR="00625055" w:rsidRPr="00414F3F" w:rsidRDefault="00625055" w:rsidP="00414F3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Calibri" w:hAnsi="Calibri" w:cs="Calibri"/>
              </w:rPr>
            </w:pPr>
            <w:r w:rsidRPr="00414F3F">
              <w:rPr>
                <w:rFonts w:ascii="Calibri" w:hAnsi="Calibri" w:cs="Calibri"/>
              </w:rPr>
              <w:t xml:space="preserve">Programmer en utilisant des classes d’objet </w:t>
            </w:r>
          </w:p>
          <w:p w14:paraId="271FEB20" w14:textId="5356DE66" w:rsidR="00625055" w:rsidRPr="00414F3F" w:rsidRDefault="00625055" w:rsidP="00414F3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Calibri" w:hAnsi="Calibri" w:cs="Calibri"/>
              </w:rPr>
            </w:pPr>
            <w:r w:rsidRPr="00414F3F">
              <w:rPr>
                <w:rFonts w:ascii="Calibri" w:hAnsi="Calibri" w:cs="Calibri"/>
              </w:rPr>
              <w:t>Appliquer des normes de développement</w:t>
            </w:r>
          </w:p>
          <w:p w14:paraId="28ABC7E9" w14:textId="3AC4FD38" w:rsidR="00625055" w:rsidRPr="00414F3F" w:rsidRDefault="00625055" w:rsidP="00414F3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Calibri" w:hAnsi="Calibri" w:cs="Calibri"/>
              </w:rPr>
            </w:pPr>
            <w:r w:rsidRPr="00414F3F">
              <w:rPr>
                <w:rFonts w:ascii="Calibri" w:hAnsi="Calibri" w:cs="Calibri"/>
              </w:rPr>
              <w:t>Concevoir une interface utilisateur</w:t>
            </w:r>
          </w:p>
          <w:p w14:paraId="6E4696BD" w14:textId="61B744CF" w:rsidR="00414F3F" w:rsidRPr="00414F3F" w:rsidRDefault="00414F3F" w:rsidP="00414F3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Calibri" w:hAnsi="Calibri" w:cs="Calibri"/>
              </w:rPr>
            </w:pPr>
            <w:r w:rsidRPr="00414F3F">
              <w:rPr>
                <w:rFonts w:ascii="Calibri" w:hAnsi="Calibri" w:cs="Calibri"/>
              </w:rPr>
              <w:t>Valider et documenter une application</w:t>
            </w:r>
          </w:p>
          <w:p w14:paraId="48BE435D" w14:textId="7F452C0B" w:rsidR="00FB56D7" w:rsidRPr="00414F3F" w:rsidRDefault="00FB56D7" w:rsidP="00414F3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Calibri" w:hAnsi="Calibri" w:cs="Calibri"/>
              </w:rPr>
            </w:pPr>
            <w:r w:rsidRPr="00414F3F">
              <w:rPr>
                <w:rFonts w:ascii="Calibri" w:hAnsi="Calibri" w:cs="Calibri"/>
              </w:rPr>
              <w:t>Programmer à l'aide d'un langage de programmation objet</w:t>
            </w:r>
          </w:p>
          <w:p w14:paraId="462B1071" w14:textId="1F4875FC" w:rsidR="00FB56D7" w:rsidRPr="00414F3F" w:rsidRDefault="00FB56D7" w:rsidP="00414F3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Calibri" w:hAnsi="Calibri" w:cs="Calibri"/>
              </w:rPr>
            </w:pPr>
            <w:r w:rsidRPr="00414F3F">
              <w:rPr>
                <w:rFonts w:ascii="Calibri" w:hAnsi="Calibri" w:cs="Calibri"/>
              </w:rPr>
              <w:t>Configurer et utiliser un environnement de développement</w:t>
            </w:r>
          </w:p>
          <w:p w14:paraId="30BDF21E" w14:textId="5DFBC7F9" w:rsidR="00083BD6" w:rsidRPr="00414F3F" w:rsidRDefault="00FB56D7" w:rsidP="00414F3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Calibri" w:hAnsi="Calibri" w:cs="Calibri"/>
              </w:rPr>
            </w:pPr>
            <w:r w:rsidRPr="00414F3F">
              <w:rPr>
                <w:rFonts w:ascii="Calibri" w:hAnsi="Calibri" w:cs="Calibri"/>
              </w:rPr>
              <w:t>Mettre au point un programme</w:t>
            </w:r>
          </w:p>
          <w:p w14:paraId="0FF7797E" w14:textId="1B628942" w:rsidR="00225949" w:rsidRPr="00414F3F" w:rsidRDefault="00FB56D7" w:rsidP="00414F3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Calibri" w:hAnsi="Calibri" w:cs="Calibri"/>
              </w:rPr>
            </w:pPr>
            <w:r w:rsidRPr="00414F3F">
              <w:rPr>
                <w:rFonts w:ascii="Calibri" w:hAnsi="Calibri" w:cs="Calibri"/>
              </w:rPr>
              <w:t>Exploiter</w:t>
            </w:r>
            <w:r w:rsidR="00485481" w:rsidRPr="00414F3F">
              <w:rPr>
                <w:rFonts w:ascii="Calibri" w:hAnsi="Calibri" w:cs="Calibri"/>
              </w:rPr>
              <w:t xml:space="preserve"> une bibliothèque de composants</w:t>
            </w:r>
          </w:p>
        </w:tc>
      </w:tr>
      <w:tr w:rsidR="00083BD6" w14:paraId="22C6A40F" w14:textId="77777777" w:rsidTr="606B8AB6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2D757DB7" w14:textId="77777777" w:rsidR="00083BD6" w:rsidRDefault="00083BD6" w:rsidP="00500E16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Documents joints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F64A2CF" w14:textId="55E16ACB" w:rsidR="00083BD6" w:rsidRDefault="00083BD6" w:rsidP="00FB56D7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Cahier des charges</w:t>
            </w:r>
          </w:p>
        </w:tc>
      </w:tr>
      <w:tr w:rsidR="00083BD6" w14:paraId="4F58D68B" w14:textId="77777777" w:rsidTr="606B8AB6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3990AA84" w14:textId="77777777" w:rsidR="00083BD6" w:rsidRDefault="00083BD6" w:rsidP="00500E16">
            <w:pPr>
              <w:snapToGrid w:val="0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 xml:space="preserve">Modalités de </w:t>
            </w:r>
            <w:r>
              <w:rPr>
                <w:b/>
                <w:bCs/>
                <w:color w:val="990033"/>
              </w:rPr>
              <w:br/>
              <w:t>réception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464F006" w14:textId="25908808" w:rsidR="00083BD6" w:rsidRDefault="00414F3F" w:rsidP="00414F3F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Site web </w:t>
            </w:r>
            <w:r w:rsidR="00327DE2">
              <w:rPr>
                <w:rFonts w:ascii="Calibri" w:hAnsi="Calibri" w:cs="Calibri"/>
              </w:rPr>
              <w:t>déposé dans un dépôt GitHub sur la branche ‘master’</w:t>
            </w:r>
          </w:p>
        </w:tc>
      </w:tr>
      <w:tr w:rsidR="00083BD6" w14:paraId="0D324EC3" w14:textId="77777777" w:rsidTr="606B8AB6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1E2B6D76" w14:textId="77777777" w:rsidR="00083BD6" w:rsidRDefault="00083BD6" w:rsidP="00500E16">
            <w:pPr>
              <w:snapToGrid w:val="0"/>
              <w:rPr>
                <w:b/>
                <w:bCs/>
                <w:color w:val="999999"/>
              </w:rPr>
            </w:pPr>
            <w:r>
              <w:rPr>
                <w:b/>
                <w:bCs/>
                <w:color w:val="999999"/>
              </w:rPr>
              <w:t>Équipes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3130EFA" w14:textId="77777777" w:rsidR="00083BD6" w:rsidRDefault="00FB56D7" w:rsidP="00500E16">
            <w:pPr>
              <w:snapToGrid w:val="0"/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 xml:space="preserve">Par équipe de </w:t>
            </w:r>
            <w:r w:rsidR="00F71761">
              <w:rPr>
                <w:rFonts w:ascii="Calibri" w:hAnsi="Calibri" w:cs="Calibri"/>
                <w:color w:val="999999"/>
              </w:rPr>
              <w:t xml:space="preserve">2 ou </w:t>
            </w:r>
            <w:r>
              <w:rPr>
                <w:rFonts w:ascii="Calibri" w:hAnsi="Calibri" w:cs="Calibri"/>
                <w:color w:val="999999"/>
              </w:rPr>
              <w:t>3</w:t>
            </w:r>
          </w:p>
        </w:tc>
      </w:tr>
      <w:tr w:rsidR="00083BD6" w14:paraId="69027080" w14:textId="77777777" w:rsidTr="606B8AB6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5E043C52" w14:textId="77777777" w:rsidR="00083BD6" w:rsidRDefault="00083BD6" w:rsidP="00500E16">
            <w:pPr>
              <w:snapToGrid w:val="0"/>
              <w:rPr>
                <w:b/>
                <w:bCs/>
                <w:color w:val="808080"/>
              </w:rPr>
            </w:pPr>
            <w:r>
              <w:rPr>
                <w:b/>
                <w:bCs/>
                <w:color w:val="808080"/>
              </w:rPr>
              <w:t>Planning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73C8665" w14:textId="77777777" w:rsidR="00327DE2" w:rsidRPr="00327DE2" w:rsidRDefault="00327DE2" w:rsidP="00327DE2">
            <w:pPr>
              <w:snapToGrid w:val="0"/>
              <w:rPr>
                <w:rFonts w:ascii="Calibri" w:hAnsi="Calibri" w:cs="Calibri"/>
              </w:rPr>
            </w:pPr>
            <w:r w:rsidRPr="00327DE2">
              <w:rPr>
                <w:rFonts w:ascii="Calibri" w:hAnsi="Calibri" w:cs="Calibri"/>
              </w:rPr>
              <w:t>A réaliser par le chef de projet</w:t>
            </w:r>
          </w:p>
          <w:p w14:paraId="07FC7D34" w14:textId="77777777" w:rsidR="00327DE2" w:rsidRPr="00327DE2" w:rsidRDefault="00327DE2" w:rsidP="00327DE2">
            <w:pPr>
              <w:snapToGrid w:val="0"/>
              <w:rPr>
                <w:rFonts w:ascii="Calibri" w:hAnsi="Calibri" w:cs="Calibri"/>
              </w:rPr>
            </w:pPr>
            <w:r w:rsidRPr="00327DE2">
              <w:rPr>
                <w:rFonts w:ascii="Calibri" w:hAnsi="Calibri" w:cs="Calibri"/>
              </w:rPr>
              <w:t>Diaporama de bilan du développement à réaliser également par le chef de projet</w:t>
            </w:r>
          </w:p>
          <w:p w14:paraId="638B106F" w14:textId="7C5BE351" w:rsidR="00083BD6" w:rsidRDefault="00327DE2" w:rsidP="00327DE2">
            <w:pPr>
              <w:snapToGrid w:val="0"/>
              <w:rPr>
                <w:rFonts w:ascii="Calibri" w:hAnsi="Calibri" w:cs="Calibri"/>
              </w:rPr>
            </w:pPr>
            <w:r w:rsidRPr="00327DE2">
              <w:rPr>
                <w:rFonts w:ascii="Calibri" w:hAnsi="Calibri" w:cs="Calibri"/>
              </w:rPr>
              <w:t>Suivi du projet grâce à Trello</w:t>
            </w:r>
          </w:p>
        </w:tc>
      </w:tr>
    </w:tbl>
    <w:p w14:paraId="2CEB7AC3" w14:textId="43CAD6CC" w:rsidR="006F49D7" w:rsidRDefault="006F49D7" w:rsidP="00222DF1">
      <w:pPr>
        <w:pStyle w:val="Titre1"/>
      </w:pPr>
      <w:r w:rsidRPr="00FB56D7">
        <w:br w:type="page"/>
      </w:r>
      <w:r w:rsidR="00222DF1">
        <w:lastRenderedPageBreak/>
        <w:t>CAHIER DES CHARGES</w:t>
      </w:r>
    </w:p>
    <w:p w14:paraId="1E796211" w14:textId="536A34DA" w:rsidR="00327DE2" w:rsidRDefault="00327DE2" w:rsidP="00327DE2">
      <w:pPr>
        <w:pStyle w:val="Titre2"/>
      </w:pPr>
      <w:r>
        <w:t>Introduction</w:t>
      </w:r>
    </w:p>
    <w:p w14:paraId="77715CF9" w14:textId="77777777" w:rsidR="00327DE2" w:rsidRDefault="00327DE2" w:rsidP="00327DE2">
      <w:r>
        <w:t xml:space="preserve">L’agence </w:t>
      </w:r>
      <w:proofErr w:type="spellStart"/>
      <w:r>
        <w:t>Comeleon</w:t>
      </w:r>
      <w:proofErr w:type="spellEnd"/>
      <w:r>
        <w:t xml:space="preserve"> propose ces services dans la création de site, application, à l’acquisition de nouveaux clients via les moteurs de recherche et les réseaux sociaux, elle accélère le business sur internet.</w:t>
      </w:r>
    </w:p>
    <w:p w14:paraId="101AFE14" w14:textId="77777777" w:rsidR="00327DE2" w:rsidRDefault="00327DE2" w:rsidP="00327DE2"/>
    <w:p w14:paraId="52D8AFDC" w14:textId="1BF49E53" w:rsidR="00327DE2" w:rsidRDefault="00327DE2" w:rsidP="00327DE2">
      <w:r>
        <w:rPr>
          <w:noProof/>
        </w:rPr>
        <w:drawing>
          <wp:inline distT="0" distB="0" distL="0" distR="0" wp14:anchorId="5813A0FB" wp14:editId="3594E98E">
            <wp:extent cx="6029325" cy="270750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6941" cy="27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8E34" w14:textId="37A1C3A6" w:rsidR="00327DE2" w:rsidRDefault="00327DE2" w:rsidP="00327DE2"/>
    <w:p w14:paraId="28A41264" w14:textId="73C3CF82" w:rsidR="00327DE2" w:rsidRDefault="00327DE2" w:rsidP="00327DE2">
      <w:pPr>
        <w:pStyle w:val="Titre2"/>
      </w:pPr>
      <w:r>
        <w:t>Cadre</w:t>
      </w:r>
    </w:p>
    <w:p w14:paraId="0AB49052" w14:textId="7EAEEB82" w:rsidR="00B21C31" w:rsidRDefault="00B21C31" w:rsidP="00327DE2">
      <w:r>
        <w:t xml:space="preserve">Vous travaillez dans cette société dans le service ‘création de site’, votre équipe est constitué de </w:t>
      </w:r>
      <w:r w:rsidR="00CD25FC">
        <w:t>2</w:t>
      </w:r>
      <w:r>
        <w:t xml:space="preserve"> ou </w:t>
      </w:r>
      <w:r w:rsidR="00CD25FC">
        <w:t>3</w:t>
      </w:r>
      <w:r>
        <w:t xml:space="preserve"> membres.</w:t>
      </w:r>
    </w:p>
    <w:p w14:paraId="579F1CE9" w14:textId="7D0DAE75" w:rsidR="00327DE2" w:rsidRPr="00327DE2" w:rsidRDefault="00327DE2" w:rsidP="00327DE2">
      <w:r>
        <w:tab/>
      </w:r>
      <w:r>
        <w:tab/>
      </w:r>
      <w:r>
        <w:tab/>
      </w:r>
      <w:r>
        <w:tab/>
        <w:t xml:space="preserve"> </w:t>
      </w:r>
    </w:p>
    <w:p w14:paraId="60D168F3" w14:textId="77777777" w:rsidR="00F920C4" w:rsidRPr="00F920C4" w:rsidRDefault="00F920C4" w:rsidP="00222DF1">
      <w:pPr>
        <w:pStyle w:val="Titre2"/>
        <w:rPr>
          <w:color w:val="auto"/>
          <w:sz w:val="24"/>
          <w:szCs w:val="24"/>
        </w:rPr>
      </w:pPr>
      <w:r w:rsidRPr="00F920C4">
        <w:t>Définition du besoin</w:t>
      </w:r>
    </w:p>
    <w:p w14:paraId="5CB41183" w14:textId="10EAB7E4" w:rsidR="00F920C4" w:rsidRDefault="00F920C4" w:rsidP="00222DF1">
      <w:pPr>
        <w:pStyle w:val="Titre3"/>
      </w:pPr>
      <w:r w:rsidRPr="00F920C4">
        <w:t>Définition de l'objet</w:t>
      </w:r>
    </w:p>
    <w:p w14:paraId="179D6332" w14:textId="0BF345F1" w:rsidR="00B21C31" w:rsidRDefault="00B21C31" w:rsidP="00B21C31"/>
    <w:p w14:paraId="62D57F80" w14:textId="3E27B5C9" w:rsidR="00B21C31" w:rsidRDefault="00B21C31" w:rsidP="00B21C31">
      <w:r>
        <w:t xml:space="preserve">Mr. X, désire augmenter </w:t>
      </w:r>
      <w:r w:rsidR="00937671">
        <w:t>sa</w:t>
      </w:r>
      <w:r>
        <w:t xml:space="preserve"> visibilité sur internet pour booster son business. Cela devient impossible pour un entrepreneur de ne pas avoir de site en ligne.</w:t>
      </w:r>
    </w:p>
    <w:p w14:paraId="6B4CE5DB" w14:textId="60A3E581" w:rsidR="00B21C31" w:rsidRDefault="00B21C31" w:rsidP="00B21C31">
      <w:r>
        <w:t>Il désire avoir un site moderne avec un style qui correspond à son activité.</w:t>
      </w:r>
    </w:p>
    <w:p w14:paraId="0AA876C9" w14:textId="7BE1A63A" w:rsidR="00D528FB" w:rsidRDefault="00D528FB" w:rsidP="00B21C31"/>
    <w:p w14:paraId="215976CA" w14:textId="77777777" w:rsidR="00F920C4" w:rsidRPr="00F920C4" w:rsidRDefault="00F920C4" w:rsidP="00222DF1"/>
    <w:p w14:paraId="002EEEC4" w14:textId="77777777" w:rsidR="00F920C4" w:rsidRPr="00F920C4" w:rsidRDefault="00F920C4" w:rsidP="00222DF1">
      <w:pPr>
        <w:pStyle w:val="Titre3"/>
      </w:pPr>
      <w:r w:rsidRPr="00F920C4">
        <w:t>Forme de l'objet</w:t>
      </w:r>
    </w:p>
    <w:p w14:paraId="7048C41A" w14:textId="75531007" w:rsidR="00D528FB" w:rsidRDefault="00B21C31" w:rsidP="00260A64">
      <w:pPr>
        <w:jc w:val="both"/>
      </w:pPr>
      <w:r>
        <w:t xml:space="preserve">Il </w:t>
      </w:r>
      <w:r w:rsidR="00FB56D7">
        <w:t xml:space="preserve">désire </w:t>
      </w:r>
      <w:r>
        <w:t>un site</w:t>
      </w:r>
      <w:r w:rsidR="001877D8">
        <w:t>, accessible</w:t>
      </w:r>
      <w:r w:rsidR="00D528FB">
        <w:t xml:space="preserve"> et ergonomique pour présenter son activité</w:t>
      </w:r>
      <w:r w:rsidR="001877D8">
        <w:t>,</w:t>
      </w:r>
      <w:r w:rsidR="00D528FB">
        <w:t xml:space="preserve"> que les clients puissent laisser des avis, consulter ses différentes prestations et avoir un formulaire de contact.</w:t>
      </w:r>
      <w:r w:rsidR="001877D8">
        <w:t xml:space="preserve"> </w:t>
      </w:r>
    </w:p>
    <w:p w14:paraId="131D9EBC" w14:textId="77777777" w:rsidR="00F920C4" w:rsidRPr="00F920C4" w:rsidRDefault="00F920C4" w:rsidP="00222DF1"/>
    <w:p w14:paraId="07621BAE" w14:textId="77777777" w:rsidR="00F920C4" w:rsidRPr="00FB56D7" w:rsidRDefault="00F920C4" w:rsidP="00222DF1">
      <w:pPr>
        <w:pStyle w:val="Titre2"/>
        <w:rPr>
          <w:color w:val="auto"/>
          <w:sz w:val="24"/>
          <w:szCs w:val="24"/>
        </w:rPr>
      </w:pPr>
      <w:r w:rsidRPr="00F920C4">
        <w:t>Contraintes</w:t>
      </w:r>
    </w:p>
    <w:p w14:paraId="59CC868D" w14:textId="17F3E5F4" w:rsidR="00F920C4" w:rsidRDefault="00F920C4" w:rsidP="00222DF1">
      <w:pPr>
        <w:pStyle w:val="Titre3"/>
      </w:pPr>
      <w:r w:rsidRPr="00F920C4">
        <w:t>Ergonomie</w:t>
      </w:r>
    </w:p>
    <w:p w14:paraId="084812EC" w14:textId="05C18083" w:rsidR="00D528FB" w:rsidRDefault="00CD25FC" w:rsidP="00D528FB">
      <w:r>
        <w:t>Le site</w:t>
      </w:r>
      <w:r w:rsidR="00D528FB">
        <w:t xml:space="preserve"> doit avoir : </w:t>
      </w:r>
    </w:p>
    <w:p w14:paraId="500AAF84" w14:textId="3BA06513" w:rsidR="00D528FB" w:rsidRDefault="00D528FB" w:rsidP="00D528FB">
      <w:pPr>
        <w:pStyle w:val="Paragraphedeliste"/>
        <w:numPr>
          <w:ilvl w:val="0"/>
          <w:numId w:val="12"/>
        </w:numPr>
      </w:pPr>
      <w:r>
        <w:t>Un menu de navigation</w:t>
      </w:r>
    </w:p>
    <w:p w14:paraId="135258F4" w14:textId="3AD5D183" w:rsidR="004B63D2" w:rsidRDefault="004B63D2" w:rsidP="00D528FB">
      <w:pPr>
        <w:pStyle w:val="Paragraphedeliste"/>
        <w:numPr>
          <w:ilvl w:val="0"/>
          <w:numId w:val="12"/>
        </w:numPr>
      </w:pPr>
      <w:r>
        <w:t>Une page de connexion</w:t>
      </w:r>
    </w:p>
    <w:p w14:paraId="44FC4C3C" w14:textId="77777777" w:rsidR="00D528FB" w:rsidRDefault="00D528FB" w:rsidP="00D528FB">
      <w:pPr>
        <w:pStyle w:val="Paragraphedeliste"/>
        <w:numPr>
          <w:ilvl w:val="0"/>
          <w:numId w:val="12"/>
        </w:numPr>
      </w:pPr>
      <w:r>
        <w:t>Une page d’accueil</w:t>
      </w:r>
    </w:p>
    <w:p w14:paraId="1E057CEE" w14:textId="77777777" w:rsidR="00D528FB" w:rsidRDefault="00D528FB" w:rsidP="00D528FB">
      <w:pPr>
        <w:pStyle w:val="Paragraphedeliste"/>
        <w:numPr>
          <w:ilvl w:val="0"/>
          <w:numId w:val="12"/>
        </w:numPr>
      </w:pPr>
      <w:r>
        <w:t>Une page de présentation</w:t>
      </w:r>
    </w:p>
    <w:p w14:paraId="539675D9" w14:textId="77777777" w:rsidR="00D528FB" w:rsidRDefault="00D528FB" w:rsidP="00D528FB">
      <w:pPr>
        <w:pStyle w:val="Paragraphedeliste"/>
        <w:numPr>
          <w:ilvl w:val="0"/>
          <w:numId w:val="12"/>
        </w:numPr>
      </w:pPr>
      <w:r>
        <w:t>Une page de prestation</w:t>
      </w:r>
    </w:p>
    <w:p w14:paraId="4E33F94C" w14:textId="5A7EBD9F" w:rsidR="00D528FB" w:rsidRDefault="00D528FB" w:rsidP="00D528FB">
      <w:pPr>
        <w:pStyle w:val="Paragraphedeliste"/>
        <w:numPr>
          <w:ilvl w:val="0"/>
          <w:numId w:val="12"/>
        </w:numPr>
      </w:pPr>
      <w:r>
        <w:t xml:space="preserve">Une page </w:t>
      </w:r>
      <w:r w:rsidR="00191946">
        <w:t>a</w:t>
      </w:r>
      <w:r>
        <w:t>vis</w:t>
      </w:r>
    </w:p>
    <w:p w14:paraId="3AEFAEED" w14:textId="77777777" w:rsidR="00D528FB" w:rsidRDefault="00D528FB" w:rsidP="00D528FB">
      <w:pPr>
        <w:pStyle w:val="Paragraphedeliste"/>
        <w:numPr>
          <w:ilvl w:val="0"/>
          <w:numId w:val="12"/>
        </w:numPr>
      </w:pPr>
      <w:r>
        <w:t xml:space="preserve">Une page contact </w:t>
      </w:r>
    </w:p>
    <w:p w14:paraId="02C986E1" w14:textId="77777777" w:rsidR="00D528FB" w:rsidRPr="00D528FB" w:rsidRDefault="00D528FB" w:rsidP="00D528FB"/>
    <w:p w14:paraId="1652ACBC" w14:textId="5C42994A" w:rsidR="00F920C4" w:rsidRPr="00F920C4" w:rsidRDefault="00FB56D7" w:rsidP="00FB56D7">
      <w:pPr>
        <w:jc w:val="both"/>
      </w:pPr>
      <w:r>
        <w:t>L</w:t>
      </w:r>
      <w:r w:rsidR="00191946">
        <w:t>e site</w:t>
      </w:r>
      <w:r w:rsidR="00F920C4" w:rsidRPr="00F920C4">
        <w:t xml:space="preserve"> </w:t>
      </w:r>
      <w:r w:rsidR="00F44B4E">
        <w:t xml:space="preserve">respectera </w:t>
      </w:r>
      <w:r>
        <w:t>la charte graphique</w:t>
      </w:r>
      <w:r w:rsidR="00F920C4" w:rsidRPr="00F920C4">
        <w:t xml:space="preserve"> de l'entreprise </w:t>
      </w:r>
      <w:r w:rsidR="00191946" w:rsidRPr="00F920C4">
        <w:t>en termes</w:t>
      </w:r>
      <w:r w:rsidR="00F920C4" w:rsidRPr="00F920C4">
        <w:t xml:space="preserve"> d'ergonomie et de couleurs</w:t>
      </w:r>
      <w:r w:rsidR="00191946">
        <w:t>. Un</w:t>
      </w:r>
      <w:r>
        <w:t xml:space="preserve"> logo</w:t>
      </w:r>
      <w:r w:rsidR="00191946">
        <w:t xml:space="preserve"> peut être proposé</w:t>
      </w:r>
      <w:r>
        <w:t>.</w:t>
      </w:r>
    </w:p>
    <w:p w14:paraId="35EF76C0" w14:textId="3EAB8169" w:rsidR="00D528FB" w:rsidRDefault="00D528FB" w:rsidP="00222DF1"/>
    <w:p w14:paraId="549074EE" w14:textId="77777777" w:rsidR="00D528FB" w:rsidRDefault="00D528FB" w:rsidP="00222DF1"/>
    <w:p w14:paraId="71F65F13" w14:textId="77777777" w:rsidR="00F920C4" w:rsidRPr="00F920C4" w:rsidRDefault="00F920C4" w:rsidP="00222DF1">
      <w:pPr>
        <w:pStyle w:val="Titre3"/>
      </w:pPr>
      <w:r w:rsidRPr="00F920C4">
        <w:t>Environnement</w:t>
      </w:r>
    </w:p>
    <w:p w14:paraId="0AA4BDA9" w14:textId="27AF688F" w:rsidR="00D57641" w:rsidRDefault="00D528FB" w:rsidP="00FB56D7">
      <w:pPr>
        <w:jc w:val="both"/>
      </w:pPr>
      <w:r>
        <w:t xml:space="preserve">Le site </w:t>
      </w:r>
      <w:r w:rsidR="00FB56D7">
        <w:t>s</w:t>
      </w:r>
      <w:r w:rsidR="00222DF1">
        <w:t xml:space="preserve">era </w:t>
      </w:r>
      <w:r w:rsidR="00191946">
        <w:t>développé</w:t>
      </w:r>
      <w:r w:rsidR="00222DF1">
        <w:t xml:space="preserve"> </w:t>
      </w:r>
      <w:r>
        <w:t>sous</w:t>
      </w:r>
      <w:r w:rsidR="00F44B4E">
        <w:t xml:space="preserve"> </w:t>
      </w:r>
      <w:r w:rsidR="00FB56D7">
        <w:t>l</w:t>
      </w:r>
      <w:r>
        <w:t>e Framework Symfony</w:t>
      </w:r>
      <w:r w:rsidR="00FB56D7">
        <w:t xml:space="preserve"> </w:t>
      </w:r>
      <w:r w:rsidR="00F44B4E">
        <w:t>et utilisera une base de données</w:t>
      </w:r>
      <w:r>
        <w:t xml:space="preserve"> MySQL</w:t>
      </w:r>
      <w:r w:rsidR="00222DF1">
        <w:t>.</w:t>
      </w:r>
      <w:r w:rsidR="00FB56D7">
        <w:t xml:space="preserve"> Toutes les</w:t>
      </w:r>
      <w:r>
        <w:t xml:space="preserve"> </w:t>
      </w:r>
      <w:r w:rsidR="00937671">
        <w:t xml:space="preserve">données pour les </w:t>
      </w:r>
      <w:r>
        <w:t>prestation</w:t>
      </w:r>
      <w:r w:rsidR="00CD25FC">
        <w:t>s</w:t>
      </w:r>
      <w:r w:rsidR="00937671">
        <w:t>,</w:t>
      </w:r>
      <w:r>
        <w:t xml:space="preserve"> avis</w:t>
      </w:r>
      <w:r w:rsidR="00937671">
        <w:t xml:space="preserve"> et présentation</w:t>
      </w:r>
      <w:r>
        <w:t xml:space="preserve"> seront stockée</w:t>
      </w:r>
      <w:r w:rsidR="00CD25FC">
        <w:t>s</w:t>
      </w:r>
      <w:r>
        <w:t xml:space="preserve"> dans la base de </w:t>
      </w:r>
      <w:r w:rsidR="00191946">
        <w:t>données</w:t>
      </w:r>
      <w:r>
        <w:t>.</w:t>
      </w:r>
    </w:p>
    <w:p w14:paraId="6D0CBAE2" w14:textId="77777777" w:rsidR="00F44B4E" w:rsidRDefault="00F44B4E" w:rsidP="00083BD6">
      <w:pPr>
        <w:jc w:val="both"/>
      </w:pPr>
    </w:p>
    <w:p w14:paraId="1C6A5CAD" w14:textId="77777777" w:rsidR="00D57641" w:rsidRDefault="00D57641" w:rsidP="00D57641">
      <w:pPr>
        <w:pStyle w:val="Titre3"/>
      </w:pPr>
      <w:r>
        <w:t>Architecture</w:t>
      </w:r>
    </w:p>
    <w:p w14:paraId="377213F8" w14:textId="569FB0B0" w:rsidR="00D57641" w:rsidRDefault="00D57641" w:rsidP="00D57641">
      <w:r>
        <w:t xml:space="preserve">L’architecture </w:t>
      </w:r>
      <w:r w:rsidR="00FB56D7">
        <w:t>d</w:t>
      </w:r>
      <w:r w:rsidR="00191946">
        <w:t>u site</w:t>
      </w:r>
      <w:r w:rsidR="00FB56D7">
        <w:t xml:space="preserve"> doit </w:t>
      </w:r>
      <w:r w:rsidR="00191946">
        <w:t>respecter le modèle MVC</w:t>
      </w:r>
      <w:r w:rsidR="00FB56D7">
        <w:t>.</w:t>
      </w:r>
    </w:p>
    <w:p w14:paraId="2E74D0A2" w14:textId="77777777" w:rsidR="00FB56D7" w:rsidRDefault="00FB56D7" w:rsidP="00D57641">
      <w:r>
        <w:t xml:space="preserve">Des règles de nommage seront </w:t>
      </w:r>
      <w:r w:rsidR="001877D8">
        <w:t xml:space="preserve">définies, </w:t>
      </w:r>
      <w:r>
        <w:t>utilisées et respectées par le groupe.</w:t>
      </w:r>
    </w:p>
    <w:p w14:paraId="61D945E7" w14:textId="77777777" w:rsidR="00222DF1" w:rsidRPr="00F920C4" w:rsidRDefault="00222DF1" w:rsidP="00222DF1"/>
    <w:p w14:paraId="675B9318" w14:textId="77777777" w:rsidR="00F920C4" w:rsidRDefault="00083BD6" w:rsidP="00222DF1">
      <w:pPr>
        <w:pStyle w:val="Titre3"/>
      </w:pPr>
      <w:r>
        <w:t>Modules</w:t>
      </w:r>
    </w:p>
    <w:p w14:paraId="3F26FA4D" w14:textId="11C756AD" w:rsidR="00083BD6" w:rsidRPr="00083BD6" w:rsidRDefault="003449A3" w:rsidP="00083BD6">
      <w:r>
        <w:t>Les options suivantes</w:t>
      </w:r>
      <w:r w:rsidR="00083BD6">
        <w:t xml:space="preserve"> seront proposé</w:t>
      </w:r>
      <w:r>
        <w:t>e</w:t>
      </w:r>
      <w:r w:rsidR="00083BD6">
        <w:t xml:space="preserve">s </w:t>
      </w:r>
      <w:r w:rsidR="00CD25FC">
        <w:t>aux</w:t>
      </w:r>
      <w:r>
        <w:t xml:space="preserve"> </w:t>
      </w:r>
      <w:r w:rsidR="00083BD6">
        <w:t>utilisateur</w:t>
      </w:r>
      <w:r w:rsidR="00CD25FC">
        <w:t>s</w:t>
      </w:r>
      <w:r w:rsidR="00083BD6">
        <w:t xml:space="preserve"> </w:t>
      </w:r>
      <w:r>
        <w:t xml:space="preserve">du </w:t>
      </w:r>
      <w:r w:rsidR="00191946">
        <w:t>site</w:t>
      </w:r>
      <w:r>
        <w:t xml:space="preserve"> </w:t>
      </w:r>
      <w:r w:rsidR="00083BD6">
        <w:t xml:space="preserve">: </w:t>
      </w:r>
    </w:p>
    <w:p w14:paraId="555D3C1B" w14:textId="7A9670AD" w:rsidR="00F920C4" w:rsidRPr="002B4356" w:rsidRDefault="003449A3" w:rsidP="00CE41F6">
      <w:pPr>
        <w:numPr>
          <w:ilvl w:val="0"/>
          <w:numId w:val="5"/>
        </w:numPr>
        <w:jc w:val="both"/>
        <w:rPr>
          <w:i/>
        </w:rPr>
      </w:pPr>
      <w:r>
        <w:t xml:space="preserve">Saisie </w:t>
      </w:r>
      <w:r w:rsidR="00CD25FC">
        <w:t>d’un nouveau avis</w:t>
      </w:r>
      <w:r>
        <w:t xml:space="preserve"> </w:t>
      </w:r>
    </w:p>
    <w:p w14:paraId="1302DB57" w14:textId="54ECE420" w:rsidR="00191946" w:rsidRPr="00191946" w:rsidRDefault="00191946" w:rsidP="00CE41F6">
      <w:pPr>
        <w:numPr>
          <w:ilvl w:val="0"/>
          <w:numId w:val="5"/>
        </w:numPr>
        <w:jc w:val="both"/>
        <w:rPr>
          <w:i/>
        </w:rPr>
      </w:pPr>
      <w:r>
        <w:rPr>
          <w:iCs/>
        </w:rPr>
        <w:t>Saisie d’un formulaire de contact</w:t>
      </w:r>
    </w:p>
    <w:p w14:paraId="0168D4C1" w14:textId="4309EF8A" w:rsidR="00F920C4" w:rsidRPr="00191946" w:rsidRDefault="003449A3" w:rsidP="00772C13">
      <w:pPr>
        <w:numPr>
          <w:ilvl w:val="0"/>
          <w:numId w:val="5"/>
        </w:numPr>
        <w:jc w:val="both"/>
        <w:rPr>
          <w:i/>
        </w:rPr>
      </w:pPr>
      <w:r>
        <w:t xml:space="preserve">Consultation </w:t>
      </w:r>
      <w:r w:rsidR="00191946">
        <w:t>de l’ensemble des pages du site</w:t>
      </w:r>
    </w:p>
    <w:p w14:paraId="7F8668DB" w14:textId="38F1DC68" w:rsidR="0077634C" w:rsidRPr="00191946" w:rsidRDefault="00772C13" w:rsidP="00191946">
      <w:pPr>
        <w:pStyle w:val="Titre1"/>
        <w:rPr>
          <w:rStyle w:val="Accentuation"/>
          <w:i w:val="0"/>
          <w:iCs w:val="0"/>
        </w:rPr>
      </w:pPr>
      <w:r>
        <w:t>DESCRIPTION</w:t>
      </w:r>
      <w:r w:rsidR="002A5468">
        <w:t xml:space="preserve"> </w:t>
      </w:r>
      <w:r>
        <w:t xml:space="preserve">DU TRAVAIL A REALISER </w:t>
      </w:r>
    </w:p>
    <w:p w14:paraId="62718F32" w14:textId="77777777" w:rsidR="00097CFF" w:rsidRDefault="0077634C" w:rsidP="0077634C">
      <w:pPr>
        <w:spacing w:after="120"/>
        <w:jc w:val="both"/>
        <w:rPr>
          <w:rStyle w:val="Accentuation"/>
          <w:b/>
          <w:i w:val="0"/>
          <w:u w:val="single"/>
        </w:rPr>
      </w:pPr>
      <w:r w:rsidRPr="0077634C">
        <w:rPr>
          <w:rStyle w:val="Accentuation"/>
          <w:b/>
          <w:i w:val="0"/>
          <w:u w:val="single"/>
        </w:rPr>
        <w:t>Travail à réaliser :</w:t>
      </w:r>
    </w:p>
    <w:p w14:paraId="116FE9FD" w14:textId="3CC6E78A" w:rsidR="00CD25FC" w:rsidRDefault="00CD25FC" w:rsidP="00CD25FC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Se former au Framework Symfony à</w:t>
      </w:r>
      <w:r w:rsidR="00BA36C4">
        <w:rPr>
          <w:rStyle w:val="Accentuation"/>
          <w:i w:val="0"/>
        </w:rPr>
        <w:t xml:space="preserve"> l’aide de la documentation </w:t>
      </w:r>
      <w:r>
        <w:rPr>
          <w:rStyle w:val="Accentuation"/>
          <w:i w:val="0"/>
        </w:rPr>
        <w:t>technique.</w:t>
      </w:r>
    </w:p>
    <w:p w14:paraId="35AD772B" w14:textId="566DE76E" w:rsidR="00EE1415" w:rsidRPr="00CD25FC" w:rsidRDefault="00EE1415" w:rsidP="00CD25FC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Réaliser une maquette du site.</w:t>
      </w:r>
    </w:p>
    <w:p w14:paraId="398F51E6" w14:textId="7FA253A5" w:rsidR="0077634C" w:rsidRDefault="0077634C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Créer</w:t>
      </w:r>
      <w:r w:rsidR="00191946">
        <w:rPr>
          <w:rStyle w:val="Accentuation"/>
          <w:i w:val="0"/>
        </w:rPr>
        <w:t xml:space="preserve"> un site avec Symfony</w:t>
      </w:r>
      <w:r>
        <w:rPr>
          <w:rStyle w:val="Accentuation"/>
          <w:i w:val="0"/>
        </w:rPr>
        <w:t>.</w:t>
      </w:r>
    </w:p>
    <w:p w14:paraId="79D039DB" w14:textId="144E7A0D" w:rsidR="00191946" w:rsidRDefault="00191946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Cr</w:t>
      </w:r>
      <w:r w:rsidR="00BA36C4">
        <w:rPr>
          <w:rStyle w:val="Accentuation"/>
          <w:i w:val="0"/>
        </w:rPr>
        <w:t xml:space="preserve">éer une base de données connectée </w:t>
      </w:r>
      <w:r>
        <w:rPr>
          <w:rStyle w:val="Accentuation"/>
          <w:i w:val="0"/>
        </w:rPr>
        <w:t>au site</w:t>
      </w:r>
      <w:r w:rsidR="00197A65">
        <w:rPr>
          <w:rStyle w:val="Accentuation"/>
          <w:i w:val="0"/>
        </w:rPr>
        <w:t>.</w:t>
      </w:r>
    </w:p>
    <w:p w14:paraId="05B6C8C8" w14:textId="741636E1" w:rsidR="00191946" w:rsidRDefault="00BA36C4" w:rsidP="0019194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Réaliser</w:t>
      </w:r>
      <w:r w:rsidR="00191946">
        <w:rPr>
          <w:rStyle w:val="Accentuation"/>
          <w:i w:val="0"/>
        </w:rPr>
        <w:t xml:space="preserve"> un planning des tâches</w:t>
      </w:r>
    </w:p>
    <w:p w14:paraId="33C5C9C9" w14:textId="36358EFD" w:rsidR="00191946" w:rsidRDefault="00815DCC" w:rsidP="0019194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Utiliser</w:t>
      </w:r>
      <w:r w:rsidR="00191946">
        <w:rPr>
          <w:rStyle w:val="Accentuation"/>
          <w:i w:val="0"/>
        </w:rPr>
        <w:t xml:space="preserve"> </w:t>
      </w:r>
      <w:r w:rsidR="00CD25FC">
        <w:rPr>
          <w:rStyle w:val="Accentuation"/>
          <w:i w:val="0"/>
        </w:rPr>
        <w:t>Git Kraken</w:t>
      </w:r>
      <w:r w:rsidR="00191946">
        <w:rPr>
          <w:rStyle w:val="Accentuation"/>
          <w:i w:val="0"/>
        </w:rPr>
        <w:t xml:space="preserve"> pour </w:t>
      </w:r>
      <w:r>
        <w:rPr>
          <w:rStyle w:val="Accentuation"/>
          <w:i w:val="0"/>
        </w:rPr>
        <w:t>gérer les versions du</w:t>
      </w:r>
      <w:r w:rsidR="00191946">
        <w:rPr>
          <w:rStyle w:val="Accentuation"/>
          <w:i w:val="0"/>
        </w:rPr>
        <w:t xml:space="preserve"> projet</w:t>
      </w:r>
    </w:p>
    <w:p w14:paraId="4B16E1E8" w14:textId="77777777" w:rsidR="0043261A" w:rsidRDefault="0043261A" w:rsidP="0043261A">
      <w:pPr>
        <w:pStyle w:val="Paragraphedeliste"/>
        <w:spacing w:after="12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Remarques : </w:t>
      </w:r>
    </w:p>
    <w:p w14:paraId="47E55A5F" w14:textId="6E0C19FD" w:rsidR="0043261A" w:rsidRPr="0043261A" w:rsidRDefault="0043261A" w:rsidP="0043261A">
      <w:pPr>
        <w:spacing w:after="120"/>
        <w:ind w:firstLine="708"/>
        <w:jc w:val="both"/>
        <w:rPr>
          <w:rStyle w:val="Accentuation"/>
          <w:i w:val="0"/>
        </w:rPr>
      </w:pPr>
      <w:r w:rsidRPr="0043261A">
        <w:rPr>
          <w:rStyle w:val="Accentuation"/>
          <w:i w:val="0"/>
        </w:rPr>
        <w:t xml:space="preserve">Respecter la méthode </w:t>
      </w:r>
      <w:proofErr w:type="spellStart"/>
      <w:r w:rsidR="00CD25FC" w:rsidRPr="0043261A">
        <w:rPr>
          <w:rStyle w:val="Accentuation"/>
          <w:i w:val="0"/>
        </w:rPr>
        <w:t>Gitflow</w:t>
      </w:r>
      <w:proofErr w:type="spellEnd"/>
      <w:r w:rsidRPr="0043261A">
        <w:rPr>
          <w:rStyle w:val="Accentuation"/>
          <w:i w:val="0"/>
        </w:rPr>
        <w:t>.</w:t>
      </w:r>
    </w:p>
    <w:p w14:paraId="44C8C73A" w14:textId="77777777" w:rsidR="0043261A" w:rsidRDefault="0043261A" w:rsidP="0043261A">
      <w:pPr>
        <w:pStyle w:val="Paragraphedeliste"/>
        <w:numPr>
          <w:ilvl w:val="1"/>
          <w:numId w:val="13"/>
        </w:numPr>
        <w:spacing w:after="120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Une branche master / dev / release / </w:t>
      </w:r>
      <w:proofErr w:type="spellStart"/>
      <w:r>
        <w:rPr>
          <w:rStyle w:val="Accentuation"/>
          <w:i w:val="0"/>
        </w:rPr>
        <w:t>feature</w:t>
      </w:r>
      <w:proofErr w:type="spellEnd"/>
      <w:r>
        <w:rPr>
          <w:rStyle w:val="Accentuation"/>
          <w:i w:val="0"/>
        </w:rPr>
        <w:t xml:space="preserve"> / </w:t>
      </w:r>
      <w:proofErr w:type="spellStart"/>
      <w:r>
        <w:rPr>
          <w:rStyle w:val="Accentuation"/>
          <w:i w:val="0"/>
        </w:rPr>
        <w:t>hotfix</w:t>
      </w:r>
      <w:proofErr w:type="spellEnd"/>
    </w:p>
    <w:p w14:paraId="45C3AD50" w14:textId="58576F5C" w:rsidR="0043261A" w:rsidRPr="0043261A" w:rsidRDefault="0043261A" w:rsidP="0043261A">
      <w:pPr>
        <w:pStyle w:val="Paragraphedeliste"/>
        <w:numPr>
          <w:ilvl w:val="1"/>
          <w:numId w:val="13"/>
        </w:numPr>
        <w:spacing w:after="120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Respecter la norme de nommage des </w:t>
      </w:r>
      <w:proofErr w:type="spellStart"/>
      <w:r>
        <w:rPr>
          <w:rStyle w:val="Accentuation"/>
          <w:i w:val="0"/>
        </w:rPr>
        <w:t>commits</w:t>
      </w:r>
      <w:proofErr w:type="spellEnd"/>
    </w:p>
    <w:p w14:paraId="75B92E0F" w14:textId="01412733" w:rsidR="00E0584C" w:rsidRDefault="00191946" w:rsidP="0043261A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Utilisé Trello pour suivre l’avancement du projet.</w:t>
      </w:r>
    </w:p>
    <w:p w14:paraId="3B898C12" w14:textId="421FD061" w:rsidR="004B63D2" w:rsidRPr="0043261A" w:rsidRDefault="004B63D2" w:rsidP="0043261A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Utilisé l’outil de GANTT disponible sur teams</w:t>
      </w:r>
    </w:p>
    <w:p w14:paraId="5C28F760" w14:textId="2ED8B985" w:rsidR="00595FF0" w:rsidRDefault="00595FF0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Développer les </w:t>
      </w:r>
      <w:r w:rsidR="00815DCC">
        <w:rPr>
          <w:rStyle w:val="Accentuation"/>
          <w:i w:val="0"/>
        </w:rPr>
        <w:t>d</w:t>
      </w:r>
      <w:r w:rsidR="0043261A">
        <w:rPr>
          <w:rStyle w:val="Accentuation"/>
          <w:i w:val="0"/>
        </w:rPr>
        <w:t>ifférente</w:t>
      </w:r>
      <w:r w:rsidR="00815DCC">
        <w:rPr>
          <w:rStyle w:val="Accentuation"/>
          <w:i w:val="0"/>
        </w:rPr>
        <w:t>s</w:t>
      </w:r>
      <w:r w:rsidR="0043261A">
        <w:rPr>
          <w:rStyle w:val="Accentuation"/>
          <w:i w:val="0"/>
        </w:rPr>
        <w:t xml:space="preserve"> page</w:t>
      </w:r>
      <w:r w:rsidR="00815DCC">
        <w:rPr>
          <w:rStyle w:val="Accentuation"/>
          <w:i w:val="0"/>
        </w:rPr>
        <w:t>s</w:t>
      </w:r>
      <w:r>
        <w:rPr>
          <w:rStyle w:val="Accentuation"/>
          <w:i w:val="0"/>
        </w:rPr>
        <w:t xml:space="preserve"> demandées :</w:t>
      </w:r>
    </w:p>
    <w:p w14:paraId="40BC7F47" w14:textId="77777777" w:rsidR="004B63D2" w:rsidRPr="004B63D2" w:rsidRDefault="0043261A" w:rsidP="00CE41F6">
      <w:pPr>
        <w:numPr>
          <w:ilvl w:val="0"/>
          <w:numId w:val="8"/>
        </w:numPr>
        <w:spacing w:after="120"/>
        <w:jc w:val="both"/>
        <w:rPr>
          <w:i/>
          <w:u w:val="single"/>
        </w:rPr>
      </w:pPr>
      <w:r>
        <w:rPr>
          <w:u w:val="single"/>
        </w:rPr>
        <w:t>Accueil du site</w:t>
      </w:r>
    </w:p>
    <w:p w14:paraId="7035BEE3" w14:textId="77777777" w:rsidR="004B63D2" w:rsidRDefault="004B63D2" w:rsidP="004B63D2">
      <w:pPr>
        <w:numPr>
          <w:ilvl w:val="0"/>
          <w:numId w:val="8"/>
        </w:numPr>
        <w:spacing w:after="120"/>
        <w:jc w:val="both"/>
        <w:rPr>
          <w:i/>
          <w:u w:val="single"/>
        </w:rPr>
      </w:pPr>
      <w:r>
        <w:rPr>
          <w:u w:val="single"/>
        </w:rPr>
        <w:t>Connexion et inscription</w:t>
      </w:r>
    </w:p>
    <w:p w14:paraId="2AA6F684" w14:textId="0C7F0DCD" w:rsidR="00595FF0" w:rsidRPr="004B63D2" w:rsidRDefault="004B63D2" w:rsidP="004B63D2">
      <w:pPr>
        <w:spacing w:after="120"/>
        <w:ind w:left="720"/>
        <w:jc w:val="both"/>
        <w:rPr>
          <w:i/>
          <w:u w:val="single"/>
        </w:rPr>
      </w:pPr>
      <w:r>
        <w:rPr>
          <w:iCs/>
        </w:rPr>
        <w:t>Permet d’accéder au site en mode admin ou crée et enregistrer un compte utilisateur sur le site</w:t>
      </w:r>
      <w:r w:rsidR="00595FF0" w:rsidRPr="004B63D2">
        <w:rPr>
          <w:u w:val="single"/>
        </w:rPr>
        <w:t xml:space="preserve"> </w:t>
      </w:r>
    </w:p>
    <w:p w14:paraId="542CE6A5" w14:textId="3AE3886D" w:rsidR="002B4356" w:rsidRPr="0043261A" w:rsidRDefault="0043261A" w:rsidP="00E0584C">
      <w:pPr>
        <w:numPr>
          <w:ilvl w:val="0"/>
          <w:numId w:val="8"/>
        </w:numPr>
        <w:spacing w:before="240" w:after="120"/>
        <w:jc w:val="both"/>
        <w:rPr>
          <w:i/>
          <w:u w:val="single"/>
        </w:rPr>
      </w:pPr>
      <w:r>
        <w:rPr>
          <w:u w:val="single"/>
        </w:rPr>
        <w:t>Présentation</w:t>
      </w:r>
    </w:p>
    <w:p w14:paraId="45F5884D" w14:textId="34E300F2" w:rsidR="0043261A" w:rsidRPr="0043261A" w:rsidRDefault="0043261A" w:rsidP="0043261A">
      <w:pPr>
        <w:spacing w:before="240" w:after="120"/>
        <w:ind w:left="720"/>
        <w:jc w:val="both"/>
        <w:rPr>
          <w:iCs/>
        </w:rPr>
      </w:pPr>
      <w:r>
        <w:rPr>
          <w:iCs/>
        </w:rPr>
        <w:t>Présentation de l’activité de Mr. X</w:t>
      </w:r>
      <w:r w:rsidR="004B63D2">
        <w:rPr>
          <w:iCs/>
        </w:rPr>
        <w:t xml:space="preserve"> (modifiable en mode admin)</w:t>
      </w:r>
    </w:p>
    <w:p w14:paraId="05847008" w14:textId="0E1B1212" w:rsidR="0043261A" w:rsidRPr="0043261A" w:rsidRDefault="0043261A" w:rsidP="00FB0529">
      <w:pPr>
        <w:numPr>
          <w:ilvl w:val="0"/>
          <w:numId w:val="8"/>
        </w:numPr>
        <w:spacing w:before="240" w:after="120"/>
        <w:jc w:val="both"/>
      </w:pPr>
      <w:r>
        <w:rPr>
          <w:u w:val="single"/>
        </w:rPr>
        <w:t>Prestations</w:t>
      </w:r>
    </w:p>
    <w:p w14:paraId="77E8B0B8" w14:textId="01EC3765" w:rsidR="00E0584C" w:rsidRDefault="0043261A" w:rsidP="00E0584C">
      <w:pPr>
        <w:spacing w:after="120"/>
        <w:ind w:left="720"/>
        <w:jc w:val="both"/>
      </w:pPr>
      <w:r>
        <w:t>Liste des prestations proposé</w:t>
      </w:r>
      <w:r w:rsidR="00815DCC">
        <w:t>es</w:t>
      </w:r>
      <w:r>
        <w:t xml:space="preserve"> par </w:t>
      </w:r>
      <w:r w:rsidR="00CD25FC">
        <w:t>Mr. X</w:t>
      </w:r>
      <w:r w:rsidR="00EE1415">
        <w:t xml:space="preserve"> (modifiable en mode admin)</w:t>
      </w:r>
    </w:p>
    <w:p w14:paraId="6347C0FF" w14:textId="77777777" w:rsidR="0043261A" w:rsidRPr="0043261A" w:rsidRDefault="0043261A" w:rsidP="00A65ABD">
      <w:pPr>
        <w:numPr>
          <w:ilvl w:val="0"/>
          <w:numId w:val="8"/>
        </w:numPr>
        <w:spacing w:before="240" w:after="120"/>
        <w:jc w:val="both"/>
      </w:pPr>
      <w:r>
        <w:rPr>
          <w:u w:val="single"/>
        </w:rPr>
        <w:t>Avis</w:t>
      </w:r>
    </w:p>
    <w:p w14:paraId="7F8D8F47" w14:textId="0CEEC844" w:rsidR="0043261A" w:rsidRDefault="00595FF0" w:rsidP="0043261A">
      <w:pPr>
        <w:spacing w:before="240" w:after="120"/>
        <w:ind w:left="720"/>
        <w:jc w:val="both"/>
      </w:pPr>
      <w:r>
        <w:t>L</w:t>
      </w:r>
      <w:r w:rsidR="00815DCC">
        <w:t xml:space="preserve">iste de tous </w:t>
      </w:r>
      <w:r w:rsidR="0043261A">
        <w:t>les commentaires des différents visiteurs de site, cr</w:t>
      </w:r>
      <w:r w:rsidR="00815DCC">
        <w:t>éation d’un formulaire pour créer</w:t>
      </w:r>
      <w:r w:rsidR="0043261A">
        <w:t xml:space="preserve"> un avis sur le site.</w:t>
      </w:r>
    </w:p>
    <w:p w14:paraId="0596F6D0" w14:textId="48CE183F" w:rsidR="0043261A" w:rsidRPr="0043261A" w:rsidRDefault="00595FF0" w:rsidP="000B6D65">
      <w:pPr>
        <w:numPr>
          <w:ilvl w:val="0"/>
          <w:numId w:val="8"/>
        </w:numPr>
        <w:spacing w:before="240" w:after="120"/>
        <w:ind w:left="709"/>
        <w:jc w:val="both"/>
      </w:pPr>
      <w:r w:rsidRPr="0043261A">
        <w:rPr>
          <w:u w:val="single"/>
        </w:rPr>
        <w:t>C</w:t>
      </w:r>
      <w:r w:rsidR="0043261A">
        <w:rPr>
          <w:u w:val="single"/>
        </w:rPr>
        <w:t>ontact</w:t>
      </w:r>
    </w:p>
    <w:p w14:paraId="2EFA4AD4" w14:textId="7F13FC67" w:rsidR="00595FF0" w:rsidRDefault="0043261A" w:rsidP="0043261A">
      <w:pPr>
        <w:spacing w:before="240" w:after="120"/>
        <w:ind w:left="349" w:firstLine="359"/>
        <w:jc w:val="both"/>
      </w:pPr>
      <w:r>
        <w:lastRenderedPageBreak/>
        <w:t>Création d’un formulaire de contact</w:t>
      </w:r>
      <w:r w:rsidR="00EE1415">
        <w:t xml:space="preserve"> (enregistrement en base)</w:t>
      </w:r>
    </w:p>
    <w:p w14:paraId="53156248" w14:textId="77777777" w:rsidR="00DC0F13" w:rsidRDefault="00DC0F13" w:rsidP="00DC0F13">
      <w:pPr>
        <w:pStyle w:val="Paragraphedeliste"/>
        <w:spacing w:after="120"/>
        <w:ind w:left="1077"/>
        <w:contextualSpacing w:val="0"/>
        <w:jc w:val="both"/>
        <w:rPr>
          <w:rStyle w:val="Accentuation"/>
          <w:i w:val="0"/>
        </w:rPr>
      </w:pPr>
    </w:p>
    <w:p w14:paraId="766857FE" w14:textId="38C1EE7D" w:rsidR="00595FF0" w:rsidRDefault="00595FF0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Rédiger </w:t>
      </w:r>
      <w:r w:rsidR="0043261A">
        <w:rPr>
          <w:rStyle w:val="Accentuation"/>
          <w:i w:val="0"/>
        </w:rPr>
        <w:t xml:space="preserve">le </w:t>
      </w:r>
      <w:proofErr w:type="spellStart"/>
      <w:r w:rsidR="0043261A">
        <w:rPr>
          <w:rStyle w:val="Accentuation"/>
          <w:i w:val="0"/>
        </w:rPr>
        <w:t>Readme</w:t>
      </w:r>
      <w:proofErr w:type="spellEnd"/>
      <w:r w:rsidR="0043261A">
        <w:rPr>
          <w:rStyle w:val="Accentuation"/>
          <w:i w:val="0"/>
        </w:rPr>
        <w:t xml:space="preserve"> de votre projet sur </w:t>
      </w:r>
      <w:r w:rsidR="00CD25FC">
        <w:rPr>
          <w:rStyle w:val="Accentuation"/>
          <w:i w:val="0"/>
        </w:rPr>
        <w:t>GitHub</w:t>
      </w:r>
      <w:r w:rsidR="0043261A">
        <w:rPr>
          <w:rStyle w:val="Accentuation"/>
          <w:i w:val="0"/>
        </w:rPr>
        <w:t xml:space="preserve"> (doc</w:t>
      </w:r>
      <w:r w:rsidR="00197A65">
        <w:rPr>
          <w:rStyle w:val="Accentuation"/>
          <w:i w:val="0"/>
        </w:rPr>
        <w:t>umentation</w:t>
      </w:r>
      <w:r w:rsidR="0043261A">
        <w:rPr>
          <w:rStyle w:val="Accentuation"/>
          <w:i w:val="0"/>
        </w:rPr>
        <w:t xml:space="preserve"> </w:t>
      </w:r>
      <w:r w:rsidR="00197A65">
        <w:rPr>
          <w:rStyle w:val="Accentuation"/>
          <w:i w:val="0"/>
        </w:rPr>
        <w:t>technique</w:t>
      </w:r>
      <w:r w:rsidR="0043261A">
        <w:rPr>
          <w:rStyle w:val="Accentuation"/>
          <w:i w:val="0"/>
        </w:rPr>
        <w:t>)</w:t>
      </w:r>
    </w:p>
    <w:p w14:paraId="1C04A46F" w14:textId="77777777" w:rsidR="00595FF0" w:rsidRDefault="00595FF0" w:rsidP="00595FF0">
      <w:pPr>
        <w:pStyle w:val="Paragraphedeliste"/>
        <w:spacing w:after="120"/>
        <w:ind w:left="714"/>
        <w:contextualSpacing w:val="0"/>
        <w:jc w:val="both"/>
        <w:rPr>
          <w:rStyle w:val="Accentuation"/>
          <w:i w:val="0"/>
        </w:rPr>
      </w:pPr>
    </w:p>
    <w:p w14:paraId="1C463FD0" w14:textId="42077F46" w:rsidR="00595FF0" w:rsidRDefault="00197A65" w:rsidP="00197A65">
      <w:pPr>
        <w:spacing w:after="120"/>
        <w:jc w:val="both"/>
        <w:rPr>
          <w:rStyle w:val="Accentuation"/>
          <w:i w:val="0"/>
        </w:rPr>
      </w:pPr>
      <w:proofErr w:type="gramStart"/>
      <w:r>
        <w:rPr>
          <w:rStyle w:val="Accentuation"/>
          <w:i w:val="0"/>
        </w:rPr>
        <w:t xml:space="preserve">Info </w:t>
      </w:r>
      <w:r w:rsidR="00CD25FC">
        <w:rPr>
          <w:rStyle w:val="Accentuation"/>
          <w:i w:val="0"/>
        </w:rPr>
        <w:t>supplémentaires</w:t>
      </w:r>
      <w:proofErr w:type="gramEnd"/>
      <w:r>
        <w:rPr>
          <w:rStyle w:val="Accentuation"/>
          <w:i w:val="0"/>
        </w:rPr>
        <w:t> :</w:t>
      </w:r>
    </w:p>
    <w:p w14:paraId="014B795C" w14:textId="37907792" w:rsidR="00197A65" w:rsidRDefault="00197A65" w:rsidP="00197A65">
      <w:pPr>
        <w:pStyle w:val="Paragraphedeliste"/>
        <w:numPr>
          <w:ilvl w:val="0"/>
          <w:numId w:val="14"/>
        </w:numPr>
        <w:spacing w:after="12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L’utilisation d’image</w:t>
      </w:r>
      <w:r w:rsidR="00815DCC">
        <w:rPr>
          <w:rStyle w:val="Accentuation"/>
          <w:i w:val="0"/>
        </w:rPr>
        <w:t>s</w:t>
      </w:r>
      <w:r>
        <w:rPr>
          <w:rStyle w:val="Accentuation"/>
          <w:i w:val="0"/>
        </w:rPr>
        <w:t xml:space="preserve"> est poss</w:t>
      </w:r>
      <w:r w:rsidR="00815DCC">
        <w:rPr>
          <w:rStyle w:val="Accentuation"/>
          <w:i w:val="0"/>
        </w:rPr>
        <w:t>ible, uniquement si vous utilisez</w:t>
      </w:r>
      <w:r>
        <w:rPr>
          <w:rStyle w:val="Accentuation"/>
          <w:i w:val="0"/>
        </w:rPr>
        <w:t xml:space="preserve"> des images libres de droit</w:t>
      </w:r>
    </w:p>
    <w:p w14:paraId="134C2E38" w14:textId="4B429E73" w:rsidR="00197A65" w:rsidRDefault="00197A65" w:rsidP="00197A65">
      <w:pPr>
        <w:pStyle w:val="Paragraphedeliste"/>
        <w:spacing w:after="120"/>
        <w:ind w:left="144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(</w:t>
      </w:r>
      <w:r w:rsidR="00CD25FC">
        <w:rPr>
          <w:rStyle w:val="Accentuation"/>
          <w:i w:val="0"/>
        </w:rPr>
        <w:t>Fournir</w:t>
      </w:r>
      <w:r>
        <w:rPr>
          <w:rStyle w:val="Accentuation"/>
          <w:i w:val="0"/>
        </w:rPr>
        <w:t xml:space="preserve"> sur GitHub un fichier texte avec les sources des photos)</w:t>
      </w:r>
    </w:p>
    <w:p w14:paraId="310267DD" w14:textId="708B4FA1" w:rsidR="00197A65" w:rsidRDefault="00197A65" w:rsidP="00197A65">
      <w:pPr>
        <w:pStyle w:val="Paragraphedeliste"/>
        <w:numPr>
          <w:ilvl w:val="0"/>
          <w:numId w:val="14"/>
        </w:numPr>
        <w:spacing w:after="12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Possibilité d’ajouter une page supplémentaire pour le formulaire d’avis par exemple.</w:t>
      </w:r>
    </w:p>
    <w:p w14:paraId="629FA44B" w14:textId="52570EDB" w:rsidR="00197A65" w:rsidRDefault="00197A65" w:rsidP="00197A65">
      <w:pPr>
        <w:pStyle w:val="Paragraphedeliste"/>
        <w:numPr>
          <w:ilvl w:val="0"/>
          <w:numId w:val="14"/>
        </w:numPr>
        <w:spacing w:after="12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Une activité précise exercé</w:t>
      </w:r>
      <w:r w:rsidR="00815DCC">
        <w:rPr>
          <w:rStyle w:val="Accentuation"/>
          <w:i w:val="0"/>
        </w:rPr>
        <w:t>e</w:t>
      </w:r>
      <w:r>
        <w:rPr>
          <w:rStyle w:val="Accentuation"/>
          <w:i w:val="0"/>
        </w:rPr>
        <w:t xml:space="preserve"> par </w:t>
      </w:r>
      <w:r w:rsidR="00CD25FC">
        <w:rPr>
          <w:rStyle w:val="Accentuation"/>
          <w:i w:val="0"/>
        </w:rPr>
        <w:t>Mr. X</w:t>
      </w:r>
      <w:r>
        <w:rPr>
          <w:rStyle w:val="Accentuation"/>
          <w:i w:val="0"/>
        </w:rPr>
        <w:t xml:space="preserve"> vous sera </w:t>
      </w:r>
      <w:r w:rsidR="00CD25FC">
        <w:rPr>
          <w:rStyle w:val="Accentuation"/>
          <w:i w:val="0"/>
        </w:rPr>
        <w:t>attribuée</w:t>
      </w:r>
      <w:r>
        <w:rPr>
          <w:rStyle w:val="Accentuation"/>
          <w:i w:val="0"/>
        </w:rPr>
        <w:t xml:space="preserve"> par groupe de manière aléatoire</w:t>
      </w:r>
    </w:p>
    <w:p w14:paraId="05D18B42" w14:textId="532E414D" w:rsidR="00197A65" w:rsidRDefault="00197A65" w:rsidP="00197A65">
      <w:pPr>
        <w:pStyle w:val="Paragraphedeliste"/>
        <w:numPr>
          <w:ilvl w:val="1"/>
          <w:numId w:val="14"/>
        </w:numPr>
        <w:spacing w:after="12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Respecter son activité, en inventant des informations plausible</w:t>
      </w:r>
      <w:r w:rsidR="00815DCC">
        <w:rPr>
          <w:rStyle w:val="Accentuation"/>
          <w:i w:val="0"/>
        </w:rPr>
        <w:t>s</w:t>
      </w:r>
      <w:r>
        <w:rPr>
          <w:rStyle w:val="Accentuation"/>
          <w:i w:val="0"/>
        </w:rPr>
        <w:t xml:space="preserve"> et </w:t>
      </w:r>
      <w:r w:rsidR="00CD25FC">
        <w:rPr>
          <w:rStyle w:val="Accentuation"/>
          <w:i w:val="0"/>
        </w:rPr>
        <w:t>réaliste</w:t>
      </w:r>
      <w:r w:rsidR="00815DCC">
        <w:rPr>
          <w:rStyle w:val="Accentuation"/>
          <w:i w:val="0"/>
        </w:rPr>
        <w:t>s</w:t>
      </w:r>
      <w:r w:rsidR="00CD25FC">
        <w:rPr>
          <w:rStyle w:val="Accentuation"/>
          <w:i w:val="0"/>
        </w:rPr>
        <w:t>.</w:t>
      </w:r>
    </w:p>
    <w:p w14:paraId="119F9ED2" w14:textId="1B2D68F0" w:rsidR="00653B4B" w:rsidRPr="00CD25FC" w:rsidRDefault="00815DCC" w:rsidP="00C80DF2">
      <w:pPr>
        <w:pStyle w:val="Paragraphedeliste"/>
        <w:numPr>
          <w:ilvl w:val="1"/>
          <w:numId w:val="14"/>
        </w:numPr>
        <w:spacing w:after="12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Toute</w:t>
      </w:r>
      <w:r w:rsidR="00197A65">
        <w:rPr>
          <w:rStyle w:val="Accentuation"/>
          <w:i w:val="0"/>
        </w:rPr>
        <w:t xml:space="preserve"> </w:t>
      </w:r>
      <w:r>
        <w:rPr>
          <w:rStyle w:val="Accentuation"/>
          <w:i w:val="0"/>
        </w:rPr>
        <w:t>information déplacée</w:t>
      </w:r>
      <w:r w:rsidR="00197A65">
        <w:rPr>
          <w:rStyle w:val="Accentuation"/>
          <w:i w:val="0"/>
        </w:rPr>
        <w:t xml:space="preserve"> ou qui peut nuire </w:t>
      </w:r>
      <w:r w:rsidR="00CD25FC">
        <w:rPr>
          <w:rStyle w:val="Accentuation"/>
          <w:i w:val="0"/>
        </w:rPr>
        <w:t>à</w:t>
      </w:r>
      <w:r w:rsidR="00197A65">
        <w:rPr>
          <w:rStyle w:val="Accentuation"/>
          <w:i w:val="0"/>
        </w:rPr>
        <w:t xml:space="preserve"> </w:t>
      </w:r>
      <w:r w:rsidR="00CD25FC">
        <w:rPr>
          <w:rStyle w:val="Accentuation"/>
          <w:i w:val="0"/>
        </w:rPr>
        <w:t>son</w:t>
      </w:r>
      <w:r w:rsidR="00197A65">
        <w:rPr>
          <w:rStyle w:val="Accentuation"/>
          <w:i w:val="0"/>
        </w:rPr>
        <w:t xml:space="preserve"> image sera sanctionné</w:t>
      </w:r>
      <w:r>
        <w:rPr>
          <w:rStyle w:val="Accentuation"/>
          <w:i w:val="0"/>
        </w:rPr>
        <w:t>e</w:t>
      </w:r>
      <w:r w:rsidR="00197A65">
        <w:rPr>
          <w:rStyle w:val="Accentuation"/>
          <w:i w:val="0"/>
        </w:rPr>
        <w:t>.</w:t>
      </w:r>
    </w:p>
    <w:p w14:paraId="339C931D" w14:textId="77777777" w:rsidR="00B24BBA" w:rsidRPr="004642CC" w:rsidRDefault="00B24BBA" w:rsidP="00C80DF2">
      <w:pPr>
        <w:jc w:val="both"/>
        <w:rPr>
          <w:rStyle w:val="Accentuation"/>
        </w:rPr>
      </w:pPr>
    </w:p>
    <w:sectPr w:rsidR="00B24BBA" w:rsidRPr="004642CC" w:rsidSect="00772C13">
      <w:footerReference w:type="default" r:id="rId10"/>
      <w:pgSz w:w="11906" w:h="16838" w:code="9"/>
      <w:pgMar w:top="1140" w:right="849" w:bottom="1134" w:left="1418" w:header="709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67014" w14:textId="77777777" w:rsidR="000924E6" w:rsidRDefault="000924E6">
      <w:r>
        <w:separator/>
      </w:r>
    </w:p>
  </w:endnote>
  <w:endnote w:type="continuationSeparator" w:id="0">
    <w:p w14:paraId="7E0D4A6C" w14:textId="77777777" w:rsidR="000924E6" w:rsidRDefault="00092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ED5A2" w14:textId="43ADF876" w:rsidR="00F64710" w:rsidRPr="000A5208" w:rsidRDefault="00C40D33" w:rsidP="00C40D33">
    <w:pPr>
      <w:pStyle w:val="Pieddepage"/>
      <w:pBdr>
        <w:top w:val="single" w:sz="4" w:space="1" w:color="auto"/>
      </w:pBdr>
    </w:pPr>
    <w:r w:rsidRPr="00C40D33">
      <w:t xml:space="preserve">© </w:t>
    </w:r>
    <w:r w:rsidR="00FB56D7">
      <w:t xml:space="preserve">BTS SIO </w:t>
    </w:r>
    <w:proofErr w:type="spellStart"/>
    <w:r w:rsidR="00FB56D7">
      <w:t>Saint-Adjutor</w:t>
    </w:r>
    <w:proofErr w:type="spellEnd"/>
    <w:r w:rsidR="00A3193E">
      <w:t xml:space="preserve"> - </w:t>
    </w:r>
    <w:r w:rsidR="00341979">
      <w:fldChar w:fldCharType="begin"/>
    </w:r>
    <w:r w:rsidR="00B258B6">
      <w:instrText xml:space="preserve"> DATE  \@ "MMMM yyyy" </w:instrText>
    </w:r>
    <w:r w:rsidR="00341979">
      <w:fldChar w:fldCharType="separate"/>
    </w:r>
    <w:r w:rsidR="004B63D2">
      <w:rPr>
        <w:noProof/>
      </w:rPr>
      <w:t>septembre 2022</w:t>
    </w:r>
    <w:r w:rsidR="00341979">
      <w:fldChar w:fldCharType="end"/>
    </w:r>
    <w:r w:rsidR="00592C46">
      <w:t xml:space="preserve"> – v1.</w:t>
    </w:r>
    <w:r w:rsidR="00FB56D7">
      <w:t>0</w:t>
    </w:r>
    <w:r w:rsidR="00FB56D7">
      <w:tab/>
      <w:t xml:space="preserve"> </w:t>
    </w:r>
    <w:r w:rsidR="00A3193E">
      <w:tab/>
    </w:r>
    <w:r w:rsidR="000A5208" w:rsidRPr="003F7A48">
      <w:t xml:space="preserve">Page </w:t>
    </w:r>
    <w:r w:rsidR="00341979" w:rsidRPr="003F7A48">
      <w:rPr>
        <w:rStyle w:val="Numrodepage"/>
      </w:rPr>
      <w:fldChar w:fldCharType="begin"/>
    </w:r>
    <w:r w:rsidR="000A5208" w:rsidRPr="003F7A48">
      <w:rPr>
        <w:rStyle w:val="Numrodepage"/>
      </w:rPr>
      <w:instrText xml:space="preserve"> PAGE </w:instrText>
    </w:r>
    <w:r w:rsidR="00341979" w:rsidRPr="003F7A48">
      <w:rPr>
        <w:rStyle w:val="Numrodepage"/>
      </w:rPr>
      <w:fldChar w:fldCharType="separate"/>
    </w:r>
    <w:r w:rsidR="00815DCC">
      <w:rPr>
        <w:rStyle w:val="Numrodepage"/>
        <w:noProof/>
      </w:rPr>
      <w:t>4</w:t>
    </w:r>
    <w:r w:rsidR="00341979" w:rsidRPr="003F7A48">
      <w:rPr>
        <w:rStyle w:val="Numrodepage"/>
      </w:rPr>
      <w:fldChar w:fldCharType="end"/>
    </w:r>
    <w:r w:rsidR="000A5208" w:rsidRPr="003F7A48">
      <w:rPr>
        <w:rStyle w:val="Numrodepage"/>
      </w:rPr>
      <w:t>/</w:t>
    </w:r>
    <w:r w:rsidR="00341979" w:rsidRPr="003F7A48">
      <w:rPr>
        <w:rStyle w:val="Numrodepage"/>
      </w:rPr>
      <w:fldChar w:fldCharType="begin"/>
    </w:r>
    <w:r w:rsidR="000A5208" w:rsidRPr="003F7A48">
      <w:rPr>
        <w:rStyle w:val="Numrodepage"/>
      </w:rPr>
      <w:instrText xml:space="preserve"> NUMPAGES </w:instrText>
    </w:r>
    <w:r w:rsidR="00341979" w:rsidRPr="003F7A48">
      <w:rPr>
        <w:rStyle w:val="Numrodepage"/>
      </w:rPr>
      <w:fldChar w:fldCharType="separate"/>
    </w:r>
    <w:r w:rsidR="00815DCC">
      <w:rPr>
        <w:rStyle w:val="Numrodepage"/>
        <w:noProof/>
      </w:rPr>
      <w:t>4</w:t>
    </w:r>
    <w:r w:rsidR="00341979" w:rsidRPr="003F7A48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6FBE6" w14:textId="77777777" w:rsidR="000924E6" w:rsidRDefault="000924E6">
      <w:r>
        <w:separator/>
      </w:r>
    </w:p>
  </w:footnote>
  <w:footnote w:type="continuationSeparator" w:id="0">
    <w:p w14:paraId="401BC212" w14:textId="77777777" w:rsidR="000924E6" w:rsidRDefault="00092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76"/>
    <w:multiLevelType w:val="singleLevel"/>
    <w:tmpl w:val="AE1C1D8E"/>
    <w:lvl w:ilvl="0">
      <w:start w:val="1"/>
      <w:numFmt w:val="bullet"/>
      <w:pStyle w:val="ChoixListe"/>
      <w:lvlText w:val=""/>
      <w:lvlJc w:val="left"/>
      <w:pPr>
        <w:tabs>
          <w:tab w:val="num" w:pos="0"/>
        </w:tabs>
        <w:ind w:left="1701" w:hanging="283"/>
      </w:pPr>
      <w:rPr>
        <w:rFonts w:ascii="Wingdings" w:hAnsi="Wingdings" w:hint="default"/>
        <w:b w:val="0"/>
        <w:i w:val="0"/>
        <w:sz w:val="20"/>
        <w:u w:val="none"/>
      </w:rPr>
    </w:lvl>
  </w:abstractNum>
  <w:abstractNum w:abstractNumId="1" w15:restartNumberingAfterBreak="0">
    <w:nsid w:val="04B9553F"/>
    <w:multiLevelType w:val="hybridMultilevel"/>
    <w:tmpl w:val="56CAD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1F3"/>
    <w:multiLevelType w:val="hybridMultilevel"/>
    <w:tmpl w:val="373AF3C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EB60BAD"/>
    <w:multiLevelType w:val="hybridMultilevel"/>
    <w:tmpl w:val="2A4AA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052CB"/>
    <w:multiLevelType w:val="hybridMultilevel"/>
    <w:tmpl w:val="7E4458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A7AA2"/>
    <w:multiLevelType w:val="hybridMultilevel"/>
    <w:tmpl w:val="CB225300"/>
    <w:lvl w:ilvl="0" w:tplc="B9160286">
      <w:start w:val="1"/>
      <w:numFmt w:val="bullet"/>
      <w:pStyle w:val="Listepuces2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605188"/>
    <w:multiLevelType w:val="hybridMultilevel"/>
    <w:tmpl w:val="3512655E"/>
    <w:lvl w:ilvl="0" w:tplc="4E125676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906DCC"/>
    <w:multiLevelType w:val="hybridMultilevel"/>
    <w:tmpl w:val="0AF6BFD2"/>
    <w:lvl w:ilvl="0" w:tplc="A49C947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C55BF1"/>
    <w:multiLevelType w:val="hybridMultilevel"/>
    <w:tmpl w:val="0E7CF0B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A62F5"/>
    <w:multiLevelType w:val="hybridMultilevel"/>
    <w:tmpl w:val="244CF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D21AE"/>
    <w:multiLevelType w:val="hybridMultilevel"/>
    <w:tmpl w:val="945C3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951BD"/>
    <w:multiLevelType w:val="hybridMultilevel"/>
    <w:tmpl w:val="4B86B2F2"/>
    <w:lvl w:ilvl="0" w:tplc="914694BE">
      <w:start w:val="1"/>
      <w:numFmt w:val="bullet"/>
      <w:pStyle w:val="Listepuce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F80343"/>
    <w:multiLevelType w:val="hybridMultilevel"/>
    <w:tmpl w:val="1744F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B70DB"/>
    <w:multiLevelType w:val="hybridMultilevel"/>
    <w:tmpl w:val="B59A677C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946234769">
    <w:abstractNumId w:val="6"/>
  </w:num>
  <w:num w:numId="2" w16cid:durableId="923489834">
    <w:abstractNumId w:val="11"/>
  </w:num>
  <w:num w:numId="3" w16cid:durableId="1613897542">
    <w:abstractNumId w:val="5"/>
  </w:num>
  <w:num w:numId="4" w16cid:durableId="144055828">
    <w:abstractNumId w:val="0"/>
  </w:num>
  <w:num w:numId="5" w16cid:durableId="715281249">
    <w:abstractNumId w:val="10"/>
  </w:num>
  <w:num w:numId="6" w16cid:durableId="2054959087">
    <w:abstractNumId w:val="4"/>
  </w:num>
  <w:num w:numId="7" w16cid:durableId="1094784604">
    <w:abstractNumId w:val="7"/>
  </w:num>
  <w:num w:numId="8" w16cid:durableId="964585018">
    <w:abstractNumId w:val="8"/>
  </w:num>
  <w:num w:numId="9" w16cid:durableId="2055613398">
    <w:abstractNumId w:val="2"/>
  </w:num>
  <w:num w:numId="10" w16cid:durableId="649405077">
    <w:abstractNumId w:val="12"/>
  </w:num>
  <w:num w:numId="11" w16cid:durableId="338506372">
    <w:abstractNumId w:val="1"/>
  </w:num>
  <w:num w:numId="12" w16cid:durableId="1226838047">
    <w:abstractNumId w:val="3"/>
  </w:num>
  <w:num w:numId="13" w16cid:durableId="931935480">
    <w:abstractNumId w:val="13"/>
  </w:num>
  <w:num w:numId="14" w16cid:durableId="102972015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096"/>
    <w:rsid w:val="000151D9"/>
    <w:rsid w:val="0002588A"/>
    <w:rsid w:val="00033767"/>
    <w:rsid w:val="000377F0"/>
    <w:rsid w:val="000440E3"/>
    <w:rsid w:val="00047A0A"/>
    <w:rsid w:val="000530E8"/>
    <w:rsid w:val="00065D3A"/>
    <w:rsid w:val="00083BD6"/>
    <w:rsid w:val="00083F09"/>
    <w:rsid w:val="00086D0E"/>
    <w:rsid w:val="000924E6"/>
    <w:rsid w:val="00097CFF"/>
    <w:rsid w:val="000A5208"/>
    <w:rsid w:val="000A6FF7"/>
    <w:rsid w:val="000B0EF4"/>
    <w:rsid w:val="000C1FF3"/>
    <w:rsid w:val="000C712C"/>
    <w:rsid w:val="000D182E"/>
    <w:rsid w:val="000D65E3"/>
    <w:rsid w:val="000D7920"/>
    <w:rsid w:val="000E6013"/>
    <w:rsid w:val="000F25FB"/>
    <w:rsid w:val="000F76FF"/>
    <w:rsid w:val="00106FDC"/>
    <w:rsid w:val="00144819"/>
    <w:rsid w:val="001504A1"/>
    <w:rsid w:val="0017767A"/>
    <w:rsid w:val="001877D8"/>
    <w:rsid w:val="00191946"/>
    <w:rsid w:val="00197A65"/>
    <w:rsid w:val="001A55D0"/>
    <w:rsid w:val="001B42FD"/>
    <w:rsid w:val="001B7FA6"/>
    <w:rsid w:val="001D5FCC"/>
    <w:rsid w:val="001F0133"/>
    <w:rsid w:val="00206696"/>
    <w:rsid w:val="002137CD"/>
    <w:rsid w:val="00213B49"/>
    <w:rsid w:val="00217D2C"/>
    <w:rsid w:val="00222DF1"/>
    <w:rsid w:val="00225949"/>
    <w:rsid w:val="0024524F"/>
    <w:rsid w:val="00260A64"/>
    <w:rsid w:val="00284892"/>
    <w:rsid w:val="002A5468"/>
    <w:rsid w:val="002B4356"/>
    <w:rsid w:val="002C3637"/>
    <w:rsid w:val="002C468B"/>
    <w:rsid w:val="002C72B2"/>
    <w:rsid w:val="002C7506"/>
    <w:rsid w:val="002F0CB1"/>
    <w:rsid w:val="002F43E1"/>
    <w:rsid w:val="00301A80"/>
    <w:rsid w:val="00327DE2"/>
    <w:rsid w:val="0034027D"/>
    <w:rsid w:val="00341979"/>
    <w:rsid w:val="00344662"/>
    <w:rsid w:val="003449A3"/>
    <w:rsid w:val="00365D8F"/>
    <w:rsid w:val="003739D5"/>
    <w:rsid w:val="00373A4C"/>
    <w:rsid w:val="00395ECD"/>
    <w:rsid w:val="003C485E"/>
    <w:rsid w:val="003D0A1E"/>
    <w:rsid w:val="003F681D"/>
    <w:rsid w:val="0041378F"/>
    <w:rsid w:val="00414F3F"/>
    <w:rsid w:val="00423FD0"/>
    <w:rsid w:val="00430292"/>
    <w:rsid w:val="0043261A"/>
    <w:rsid w:val="00436C2C"/>
    <w:rsid w:val="00455F1C"/>
    <w:rsid w:val="004642CC"/>
    <w:rsid w:val="00464C7E"/>
    <w:rsid w:val="00485481"/>
    <w:rsid w:val="004A5C7D"/>
    <w:rsid w:val="004B63D2"/>
    <w:rsid w:val="004C62F4"/>
    <w:rsid w:val="00500E16"/>
    <w:rsid w:val="00501DE6"/>
    <w:rsid w:val="005134B5"/>
    <w:rsid w:val="0052565A"/>
    <w:rsid w:val="00536BC3"/>
    <w:rsid w:val="00574E22"/>
    <w:rsid w:val="00575096"/>
    <w:rsid w:val="00591ECD"/>
    <w:rsid w:val="00592C46"/>
    <w:rsid w:val="00595FF0"/>
    <w:rsid w:val="005A257C"/>
    <w:rsid w:val="005B1C68"/>
    <w:rsid w:val="005D7CF7"/>
    <w:rsid w:val="005E4553"/>
    <w:rsid w:val="00625055"/>
    <w:rsid w:val="00653B4B"/>
    <w:rsid w:val="00674CAD"/>
    <w:rsid w:val="00692747"/>
    <w:rsid w:val="006E561F"/>
    <w:rsid w:val="006E7468"/>
    <w:rsid w:val="006F49D7"/>
    <w:rsid w:val="00702138"/>
    <w:rsid w:val="00720623"/>
    <w:rsid w:val="00733EE6"/>
    <w:rsid w:val="007421B6"/>
    <w:rsid w:val="0076141F"/>
    <w:rsid w:val="00772C13"/>
    <w:rsid w:val="0077634C"/>
    <w:rsid w:val="00783E98"/>
    <w:rsid w:val="00790854"/>
    <w:rsid w:val="007919B7"/>
    <w:rsid w:val="007A066A"/>
    <w:rsid w:val="007B0465"/>
    <w:rsid w:val="007B0B79"/>
    <w:rsid w:val="007C392C"/>
    <w:rsid w:val="007C6D9A"/>
    <w:rsid w:val="007D2CDA"/>
    <w:rsid w:val="007F746A"/>
    <w:rsid w:val="00802624"/>
    <w:rsid w:val="00807A5E"/>
    <w:rsid w:val="00815DCC"/>
    <w:rsid w:val="00816F46"/>
    <w:rsid w:val="00817B8A"/>
    <w:rsid w:val="008245B6"/>
    <w:rsid w:val="00834ED1"/>
    <w:rsid w:val="00870DCC"/>
    <w:rsid w:val="00893232"/>
    <w:rsid w:val="008E0F08"/>
    <w:rsid w:val="008E5866"/>
    <w:rsid w:val="008E60C5"/>
    <w:rsid w:val="008E7606"/>
    <w:rsid w:val="008F528A"/>
    <w:rsid w:val="00923545"/>
    <w:rsid w:val="00937671"/>
    <w:rsid w:val="00956F8A"/>
    <w:rsid w:val="00973740"/>
    <w:rsid w:val="00997242"/>
    <w:rsid w:val="009977D1"/>
    <w:rsid w:val="009A063D"/>
    <w:rsid w:val="009B019F"/>
    <w:rsid w:val="009B02A7"/>
    <w:rsid w:val="009B4BFA"/>
    <w:rsid w:val="009C60E0"/>
    <w:rsid w:val="009F171E"/>
    <w:rsid w:val="009F2C57"/>
    <w:rsid w:val="00A04D11"/>
    <w:rsid w:val="00A3193E"/>
    <w:rsid w:val="00A66899"/>
    <w:rsid w:val="00A67071"/>
    <w:rsid w:val="00A72FFA"/>
    <w:rsid w:val="00A87D40"/>
    <w:rsid w:val="00AA49C0"/>
    <w:rsid w:val="00AC7303"/>
    <w:rsid w:val="00AD78C6"/>
    <w:rsid w:val="00AF2317"/>
    <w:rsid w:val="00AF2391"/>
    <w:rsid w:val="00AF5285"/>
    <w:rsid w:val="00B21C31"/>
    <w:rsid w:val="00B24BBA"/>
    <w:rsid w:val="00B258B6"/>
    <w:rsid w:val="00B4089C"/>
    <w:rsid w:val="00B459EB"/>
    <w:rsid w:val="00B724F1"/>
    <w:rsid w:val="00B83677"/>
    <w:rsid w:val="00B947A6"/>
    <w:rsid w:val="00BA2FE7"/>
    <w:rsid w:val="00BA36C4"/>
    <w:rsid w:val="00BB63ED"/>
    <w:rsid w:val="00BC6697"/>
    <w:rsid w:val="00BD1E2D"/>
    <w:rsid w:val="00BE727F"/>
    <w:rsid w:val="00BF5F49"/>
    <w:rsid w:val="00C1301F"/>
    <w:rsid w:val="00C260AC"/>
    <w:rsid w:val="00C40D33"/>
    <w:rsid w:val="00C426E1"/>
    <w:rsid w:val="00C533A4"/>
    <w:rsid w:val="00C63FD2"/>
    <w:rsid w:val="00C72E76"/>
    <w:rsid w:val="00C75FE6"/>
    <w:rsid w:val="00C80DF2"/>
    <w:rsid w:val="00CA6D68"/>
    <w:rsid w:val="00CA7BF0"/>
    <w:rsid w:val="00CD25FC"/>
    <w:rsid w:val="00CE41F6"/>
    <w:rsid w:val="00CF1605"/>
    <w:rsid w:val="00D11EE1"/>
    <w:rsid w:val="00D528FB"/>
    <w:rsid w:val="00D52B11"/>
    <w:rsid w:val="00D57641"/>
    <w:rsid w:val="00D65DD7"/>
    <w:rsid w:val="00D8097A"/>
    <w:rsid w:val="00D927D1"/>
    <w:rsid w:val="00DA1DAE"/>
    <w:rsid w:val="00DA5EC6"/>
    <w:rsid w:val="00DA66AC"/>
    <w:rsid w:val="00DC0F13"/>
    <w:rsid w:val="00DD0364"/>
    <w:rsid w:val="00DD2A16"/>
    <w:rsid w:val="00DE0AC8"/>
    <w:rsid w:val="00DE3F89"/>
    <w:rsid w:val="00DF0CB7"/>
    <w:rsid w:val="00E0584C"/>
    <w:rsid w:val="00E1455E"/>
    <w:rsid w:val="00E22866"/>
    <w:rsid w:val="00E271A3"/>
    <w:rsid w:val="00E41124"/>
    <w:rsid w:val="00E67F8A"/>
    <w:rsid w:val="00E812C9"/>
    <w:rsid w:val="00E875C4"/>
    <w:rsid w:val="00EA01AD"/>
    <w:rsid w:val="00EA414A"/>
    <w:rsid w:val="00EC1F32"/>
    <w:rsid w:val="00EC4175"/>
    <w:rsid w:val="00EC7BF5"/>
    <w:rsid w:val="00EE1415"/>
    <w:rsid w:val="00EF2110"/>
    <w:rsid w:val="00EF54E7"/>
    <w:rsid w:val="00EF70F4"/>
    <w:rsid w:val="00F43B46"/>
    <w:rsid w:val="00F44B4E"/>
    <w:rsid w:val="00F455BB"/>
    <w:rsid w:val="00F63835"/>
    <w:rsid w:val="00F64710"/>
    <w:rsid w:val="00F71761"/>
    <w:rsid w:val="00F72A88"/>
    <w:rsid w:val="00F920C4"/>
    <w:rsid w:val="00F96CFA"/>
    <w:rsid w:val="00FA5723"/>
    <w:rsid w:val="00FB56D7"/>
    <w:rsid w:val="00FB64B7"/>
    <w:rsid w:val="00FC64BF"/>
    <w:rsid w:val="00FF4F5B"/>
    <w:rsid w:val="09AC10A0"/>
    <w:rsid w:val="26521581"/>
    <w:rsid w:val="2B3C496A"/>
    <w:rsid w:val="3EE914AF"/>
    <w:rsid w:val="45D3EA10"/>
    <w:rsid w:val="57018D5D"/>
    <w:rsid w:val="583B6168"/>
    <w:rsid w:val="5C3FA0C6"/>
    <w:rsid w:val="606B8AB6"/>
    <w:rsid w:val="60E2EB1D"/>
    <w:rsid w:val="6F1A060B"/>
    <w:rsid w:val="7547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E79B7C"/>
  <w15:docId w15:val="{4B2420C5-05BF-4FBF-A3DB-4EAE8662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5FF0"/>
    <w:rPr>
      <w:rFonts w:ascii="Arial" w:hAnsi="Arial" w:cs="Arial"/>
      <w:color w:val="000080"/>
    </w:rPr>
  </w:style>
  <w:style w:type="paragraph" w:styleId="Titre1">
    <w:name w:val="heading 1"/>
    <w:basedOn w:val="Normal"/>
    <w:next w:val="Normal"/>
    <w:link w:val="Titre1Car"/>
    <w:qFormat/>
    <w:rsid w:val="00DD0364"/>
    <w:pPr>
      <w:spacing w:before="100" w:beforeAutospacing="1" w:after="100" w:afterAutospacing="1"/>
      <w:outlineLvl w:val="0"/>
    </w:pPr>
    <w:rPr>
      <w:rFonts w:cs="Times New Roman"/>
      <w:b/>
      <w:bCs/>
      <w:color w:val="7D9BF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D0364"/>
    <w:pPr>
      <w:spacing w:before="100" w:beforeAutospacing="1" w:after="100" w:afterAutospacing="1"/>
      <w:outlineLvl w:val="1"/>
    </w:pPr>
    <w:rPr>
      <w:rFonts w:cs="Times New Roman"/>
      <w:b/>
      <w:bCs/>
      <w:color w:val="B02200"/>
      <w:sz w:val="26"/>
      <w:szCs w:val="36"/>
    </w:rPr>
  </w:style>
  <w:style w:type="paragraph" w:styleId="Titre3">
    <w:name w:val="heading 3"/>
    <w:basedOn w:val="Normal"/>
    <w:next w:val="Normal"/>
    <w:link w:val="Titre3Car"/>
    <w:qFormat/>
    <w:rsid w:val="00DD0364"/>
    <w:pPr>
      <w:outlineLvl w:val="2"/>
    </w:pPr>
    <w:rPr>
      <w:rFonts w:cs="Times New Roman"/>
      <w:b/>
      <w:bCs/>
    </w:rPr>
  </w:style>
  <w:style w:type="paragraph" w:styleId="Titre4">
    <w:name w:val="heading 4"/>
    <w:basedOn w:val="Normal"/>
    <w:next w:val="Normal"/>
    <w:qFormat/>
    <w:rsid w:val="00DD0364"/>
    <w:pPr>
      <w:outlineLvl w:val="3"/>
    </w:pPr>
    <w:rPr>
      <w:i/>
      <w:iCs/>
    </w:rPr>
  </w:style>
  <w:style w:type="paragraph" w:styleId="Titre5">
    <w:name w:val="heading 5"/>
    <w:basedOn w:val="Titre4"/>
    <w:next w:val="Normal"/>
    <w:qFormat/>
    <w:rsid w:val="00DD0364"/>
    <w:pPr>
      <w:outlineLvl w:val="4"/>
    </w:pPr>
    <w:rPr>
      <w:i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FC64BF"/>
    <w:pPr>
      <w:spacing w:before="120" w:after="120"/>
      <w:jc w:val="center"/>
    </w:pPr>
    <w:rPr>
      <w:b/>
      <w:bCs/>
    </w:rPr>
  </w:style>
  <w:style w:type="paragraph" w:customStyle="1" w:styleId="programlisting">
    <w:name w:val="programlisting"/>
    <w:basedOn w:val="Normal"/>
    <w:autoRedefine/>
    <w:rsid w:val="00DD0364"/>
    <w:pPr>
      <w:spacing w:line="360" w:lineRule="auto"/>
      <w:ind w:left="454"/>
    </w:pPr>
    <w:rPr>
      <w:rFonts w:ascii="Courier New" w:hAnsi="Courier New" w:cs="Times New Roman"/>
      <w:szCs w:val="24"/>
    </w:rPr>
  </w:style>
  <w:style w:type="character" w:customStyle="1" w:styleId="syntaxe">
    <w:name w:val="syntaxe"/>
    <w:rsid w:val="003C485E"/>
    <w:rPr>
      <w:rFonts w:ascii="Courier New" w:hAnsi="Courier New" w:cs="Courier New"/>
      <w:sz w:val="20"/>
      <w:szCs w:val="20"/>
    </w:rPr>
  </w:style>
  <w:style w:type="paragraph" w:styleId="Pieddepage">
    <w:name w:val="footer"/>
    <w:basedOn w:val="Normal"/>
    <w:rsid w:val="00047A0A"/>
    <w:pPr>
      <w:tabs>
        <w:tab w:val="center" w:pos="4536"/>
        <w:tab w:val="right" w:pos="9072"/>
      </w:tabs>
    </w:pPr>
  </w:style>
  <w:style w:type="character" w:styleId="Numrodepage">
    <w:name w:val="page number"/>
    <w:rsid w:val="00047A0A"/>
    <w:rPr>
      <w:rFonts w:cs="Times New Roman"/>
    </w:rPr>
  </w:style>
  <w:style w:type="character" w:customStyle="1" w:styleId="commande">
    <w:name w:val="commande"/>
    <w:rsid w:val="003C485E"/>
    <w:rPr>
      <w:rFonts w:ascii="Arial Narrow" w:hAnsi="Arial Narrow" w:cs="Courier New"/>
      <w:b/>
      <w:sz w:val="20"/>
    </w:rPr>
  </w:style>
  <w:style w:type="paragraph" w:customStyle="1" w:styleId="Important">
    <w:name w:val="Important"/>
    <w:basedOn w:val="Normal"/>
    <w:rsid w:val="003C485E"/>
    <w:rPr>
      <w:u w:val="single"/>
    </w:rPr>
  </w:style>
  <w:style w:type="paragraph" w:styleId="Listepuces2">
    <w:name w:val="List Bullet 2"/>
    <w:basedOn w:val="Normal"/>
    <w:autoRedefine/>
    <w:rsid w:val="00AF2317"/>
    <w:pPr>
      <w:numPr>
        <w:numId w:val="3"/>
      </w:numPr>
    </w:pPr>
  </w:style>
  <w:style w:type="character" w:styleId="Lienhypertexte">
    <w:name w:val="Hyperlink"/>
    <w:uiPriority w:val="99"/>
    <w:rsid w:val="003739D5"/>
    <w:rPr>
      <w:rFonts w:ascii="Arial" w:hAnsi="Arial" w:cs="Arial"/>
      <w:color w:val="0000FF"/>
      <w:sz w:val="20"/>
      <w:szCs w:val="20"/>
      <w:u w:val="single"/>
    </w:rPr>
  </w:style>
  <w:style w:type="paragraph" w:styleId="Listenumros">
    <w:name w:val="List Number"/>
    <w:basedOn w:val="Listepuces"/>
    <w:rsid w:val="00047A0A"/>
    <w:pPr>
      <w:numPr>
        <w:numId w:val="1"/>
      </w:numPr>
    </w:pPr>
  </w:style>
  <w:style w:type="paragraph" w:styleId="Listepuces">
    <w:name w:val="List Bullet"/>
    <w:basedOn w:val="Normal"/>
    <w:autoRedefine/>
    <w:rsid w:val="004A5C7D"/>
    <w:pPr>
      <w:numPr>
        <w:numId w:val="2"/>
      </w:numPr>
      <w:ind w:left="357" w:hanging="357"/>
    </w:pPr>
  </w:style>
  <w:style w:type="paragraph" w:styleId="NormalWeb">
    <w:name w:val="Normal (Web)"/>
    <w:basedOn w:val="Normal"/>
    <w:autoRedefine/>
    <w:uiPriority w:val="99"/>
    <w:rsid w:val="00674CAD"/>
    <w:pPr>
      <w:spacing w:line="360" w:lineRule="auto"/>
    </w:pPr>
  </w:style>
  <w:style w:type="paragraph" w:styleId="En-tte">
    <w:name w:val="header"/>
    <w:basedOn w:val="Normal"/>
    <w:rsid w:val="00047A0A"/>
    <w:pPr>
      <w:tabs>
        <w:tab w:val="center" w:pos="4536"/>
        <w:tab w:val="right" w:pos="9072"/>
      </w:tabs>
    </w:pPr>
  </w:style>
  <w:style w:type="character" w:styleId="Lienhypertextesuivivisit">
    <w:name w:val="FollowedHyperlink"/>
    <w:rsid w:val="00047A0A"/>
    <w:rPr>
      <w:rFonts w:cs="Times New Roman"/>
      <w:color w:val="800080"/>
      <w:u w:val="single"/>
    </w:rPr>
  </w:style>
  <w:style w:type="paragraph" w:styleId="Textedebulles">
    <w:name w:val="Balloon Text"/>
    <w:basedOn w:val="Normal"/>
    <w:link w:val="TextedebullesCar"/>
    <w:rsid w:val="00E67F8A"/>
    <w:rPr>
      <w:rFonts w:ascii="Tahoma" w:hAnsi="Tahoma" w:cs="Times New Roman"/>
      <w:sz w:val="16"/>
      <w:szCs w:val="16"/>
    </w:rPr>
  </w:style>
  <w:style w:type="character" w:customStyle="1" w:styleId="TextedebullesCar">
    <w:name w:val="Texte de bulles Car"/>
    <w:link w:val="Textedebulles"/>
    <w:rsid w:val="00E67F8A"/>
    <w:rPr>
      <w:rFonts w:ascii="Tahoma" w:hAnsi="Tahoma" w:cs="Tahoma"/>
      <w:color w:val="000080"/>
      <w:sz w:val="16"/>
      <w:szCs w:val="16"/>
    </w:rPr>
  </w:style>
  <w:style w:type="paragraph" w:styleId="Corpsdetexte">
    <w:name w:val="Body Text"/>
    <w:basedOn w:val="Normal"/>
    <w:link w:val="CorpsdetexteCar"/>
    <w:rsid w:val="008E7606"/>
    <w:pPr>
      <w:spacing w:after="240" w:line="240" w:lineRule="atLeast"/>
      <w:ind w:left="567"/>
      <w:jc w:val="both"/>
    </w:pPr>
    <w:rPr>
      <w:rFonts w:cs="Times New Roman"/>
      <w:color w:val="auto"/>
      <w:spacing w:val="-5"/>
      <w:sz w:val="24"/>
    </w:rPr>
  </w:style>
  <w:style w:type="character" w:customStyle="1" w:styleId="CorpsdetexteCar">
    <w:name w:val="Corps de texte Car"/>
    <w:link w:val="Corpsdetexte"/>
    <w:rsid w:val="008E7606"/>
    <w:rPr>
      <w:rFonts w:ascii="Arial" w:hAnsi="Arial"/>
      <w:spacing w:val="-5"/>
      <w:sz w:val="24"/>
    </w:rPr>
  </w:style>
  <w:style w:type="paragraph" w:customStyle="1" w:styleId="ChoixListe">
    <w:name w:val="Choix Liste"/>
    <w:basedOn w:val="Corpsdetexte"/>
    <w:rsid w:val="008E7606"/>
    <w:pPr>
      <w:numPr>
        <w:numId w:val="4"/>
      </w:numPr>
      <w:tabs>
        <w:tab w:val="clear" w:pos="0"/>
        <w:tab w:val="num" w:pos="-710"/>
      </w:tabs>
      <w:spacing w:after="0"/>
      <w:ind w:left="991"/>
    </w:pPr>
  </w:style>
  <w:style w:type="paragraph" w:styleId="Corpsdetexte2">
    <w:name w:val="Body Text 2"/>
    <w:basedOn w:val="Normal"/>
    <w:link w:val="Corpsdetexte2Car"/>
    <w:rsid w:val="008E7606"/>
    <w:pPr>
      <w:jc w:val="center"/>
    </w:pPr>
    <w:rPr>
      <w:rFonts w:cs="Times New Roman"/>
      <w:b/>
      <w:color w:val="auto"/>
      <w:spacing w:val="-5"/>
      <w:sz w:val="24"/>
    </w:rPr>
  </w:style>
  <w:style w:type="character" w:customStyle="1" w:styleId="Corpsdetexte2Car">
    <w:name w:val="Corps de texte 2 Car"/>
    <w:link w:val="Corpsdetexte2"/>
    <w:rsid w:val="008E7606"/>
    <w:rPr>
      <w:rFonts w:ascii="Arial" w:hAnsi="Arial"/>
      <w:b/>
      <w:spacing w:val="-5"/>
      <w:sz w:val="24"/>
    </w:rPr>
  </w:style>
  <w:style w:type="character" w:styleId="Accentuation">
    <w:name w:val="Emphasis"/>
    <w:qFormat/>
    <w:rsid w:val="004642CC"/>
    <w:rPr>
      <w:i/>
      <w:iCs/>
    </w:rPr>
  </w:style>
  <w:style w:type="character" w:customStyle="1" w:styleId="Titre1Car">
    <w:name w:val="Titre 1 Car"/>
    <w:link w:val="Titre1"/>
    <w:rsid w:val="00083BD6"/>
    <w:rPr>
      <w:rFonts w:ascii="Arial" w:hAnsi="Arial" w:cs="Arial"/>
      <w:b/>
      <w:bCs/>
      <w:color w:val="7D9BFF"/>
      <w:sz w:val="28"/>
      <w:szCs w:val="28"/>
    </w:rPr>
  </w:style>
  <w:style w:type="character" w:customStyle="1" w:styleId="Titre3Car">
    <w:name w:val="Titre 3 Car"/>
    <w:link w:val="Titre3"/>
    <w:rsid w:val="00106FDC"/>
    <w:rPr>
      <w:rFonts w:ascii="Arial" w:hAnsi="Arial" w:cs="Arial"/>
      <w:b/>
      <w:bCs/>
      <w:color w:val="000080"/>
    </w:rPr>
  </w:style>
  <w:style w:type="character" w:customStyle="1" w:styleId="Titre2Car">
    <w:name w:val="Titre 2 Car"/>
    <w:link w:val="Titre2"/>
    <w:rsid w:val="007919B7"/>
    <w:rPr>
      <w:rFonts w:ascii="Arial" w:hAnsi="Arial" w:cs="Arial"/>
      <w:b/>
      <w:bCs/>
      <w:color w:val="B02200"/>
      <w:sz w:val="26"/>
      <w:szCs w:val="36"/>
    </w:rPr>
  </w:style>
  <w:style w:type="paragraph" w:styleId="Titre">
    <w:name w:val="Title"/>
    <w:basedOn w:val="Normal"/>
    <w:next w:val="Normal"/>
    <w:link w:val="TitreCar"/>
    <w:qFormat/>
    <w:rsid w:val="00D57641"/>
    <w:pPr>
      <w:spacing w:before="240" w:after="60"/>
      <w:jc w:val="center"/>
      <w:outlineLvl w:val="0"/>
    </w:pPr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reCar">
    <w:name w:val="Titre Car"/>
    <w:link w:val="Titre"/>
    <w:rsid w:val="00D57641"/>
    <w:rPr>
      <w:rFonts w:ascii="Calibri" w:eastAsia="MS Gothic" w:hAnsi="Calibri" w:cs="Times New Roman"/>
      <w:b/>
      <w:bCs/>
      <w:color w:val="000080"/>
      <w:kern w:val="28"/>
      <w:sz w:val="32"/>
      <w:szCs w:val="32"/>
      <w:lang w:val="fr-FR"/>
    </w:rPr>
  </w:style>
  <w:style w:type="table" w:styleId="Grilledutableau">
    <w:name w:val="Table Grid"/>
    <w:basedOn w:val="TableauNormal"/>
    <w:rsid w:val="004C6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72"/>
    <w:rsid w:val="0077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eles\publicationCerta%20(3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6F408CC72F5439922B66F858A4E53" ma:contentTypeVersion="2" ma:contentTypeDescription="Crée un document." ma:contentTypeScope="" ma:versionID="a6292c40a11eb829ea70d2bccf4eb406">
  <xsd:schema xmlns:xsd="http://www.w3.org/2001/XMLSchema" xmlns:xs="http://www.w3.org/2001/XMLSchema" xmlns:p="http://schemas.microsoft.com/office/2006/metadata/properties" xmlns:ns2="c4d01a3d-e647-4fe9-8539-14294fb0fb59" targetNamespace="http://schemas.microsoft.com/office/2006/metadata/properties" ma:root="true" ma:fieldsID="5e5f2ad114e9eebc359e697c3bdb1d47" ns2:_="">
    <xsd:import namespace="c4d01a3d-e647-4fe9-8539-14294fb0fb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01a3d-e647-4fe9-8539-14294fb0fb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17F6C5-2E6F-414E-BB2A-D123E8C48892}"/>
</file>

<file path=customXml/itemProps2.xml><?xml version="1.0" encoding="utf-8"?>
<ds:datastoreItem xmlns:ds="http://schemas.openxmlformats.org/officeDocument/2006/customXml" ds:itemID="{40E1A6C8-44EC-4A0E-B918-6EA98DFCEA32}"/>
</file>

<file path=customXml/itemProps3.xml><?xml version="1.0" encoding="utf-8"?>
<ds:datastoreItem xmlns:ds="http://schemas.openxmlformats.org/officeDocument/2006/customXml" ds:itemID="{958B7818-89FB-4FC4-B5B5-00B5F5C69AB4}"/>
</file>

<file path=docProps/app.xml><?xml version="1.0" encoding="utf-8"?>
<Properties xmlns="http://schemas.openxmlformats.org/officeDocument/2006/extended-properties" xmlns:vt="http://schemas.openxmlformats.org/officeDocument/2006/docPropsVTypes">
  <Template>publicationCerta (3)</Template>
  <TotalTime>15</TotalTime>
  <Pages>4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Contexte GSB</vt:lpstr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Contexte GSB</dc:title>
  <dc:subject/>
  <dc:creator>hellardm</dc:creator>
  <cp:keywords/>
  <cp:lastModifiedBy>GAULIER Sébastien</cp:lastModifiedBy>
  <cp:revision>8</cp:revision>
  <cp:lastPrinted>2019-11-22T07:26:00Z</cp:lastPrinted>
  <dcterms:created xsi:type="dcterms:W3CDTF">2021-09-22T10:55:00Z</dcterms:created>
  <dcterms:modified xsi:type="dcterms:W3CDTF">2022-09-16T11:32:00Z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1991155780</vt:i4>
  </property>
  <property fmtid="{D5CDD505-2E9C-101B-9397-08002B2CF9AE}" pid="3" name="_EmailSubject">
    <vt:lpwstr>modèle</vt:lpwstr>
  </property>
  <property fmtid="{D5CDD505-2E9C-101B-9397-08002B2CF9AE}" pid="4" name="_AuthorEmail">
    <vt:lpwstr>ericdeschaintre@wanadoo.fr</vt:lpwstr>
  </property>
  <property fmtid="{D5CDD505-2E9C-101B-9397-08002B2CF9AE}" pid="5" name="_AuthorEmailDisplayName">
    <vt:lpwstr>Eric Deschaintre</vt:lpwstr>
  </property>
  <property fmtid="{D5CDD505-2E9C-101B-9397-08002B2CF9AE}" pid="6" name="_ReviewingToolsShownOnce">
    <vt:lpwstr/>
  </property>
  <property fmtid="{D5CDD505-2E9C-101B-9397-08002B2CF9AE}" pid="7" name="ContentTypeId">
    <vt:lpwstr>0x0101007716F408CC72F5439922B66F858A4E53</vt:lpwstr>
  </property>
</Properties>
</file>